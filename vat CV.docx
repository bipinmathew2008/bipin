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E3016B" w14:textId="77777777" w:rsidR="00D70063" w:rsidRPr="002B06E0" w:rsidRDefault="00E81A6F" w:rsidP="00372D61">
      <w:pPr>
        <w:pStyle w:val="Heading3"/>
        <w:jc w:val="both"/>
        <w:rPr>
          <w:sz w:val="24"/>
        </w:rPr>
      </w:pPr>
      <w:bookmarkStart w:id="0" w:name="_Hlk103059129"/>
      <w:bookmarkStart w:id="1" w:name="_Hlk103056265"/>
      <w:r>
        <w:rPr>
          <w:noProof/>
          <w:lang w:eastAsia="en-US"/>
        </w:rPr>
        <w:pict w14:anchorId="2B1C087B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alt="Sidebar text box" style="position:absolute;left:0;text-align:left;margin-left:0;margin-top:0;width:180pt;height:666pt;z-index:251659264;visibility:visible;mso-left-percent:88;mso-wrap-distance-top:3.6pt;mso-wrap-distance-bottom:3.6pt;mso-position-horizontal-relative:page;mso-position-vertical:top;mso-position-vertical-relative:margin;mso-left-percent:88;mso-width-relative:margin;mso-height-relative:margin" filled="f" stroked="f">
            <v:textbox style="mso-next-textbox:#Text Box 2" inset="0,0,0,0">
              <w:txbxContent>
                <w:p w14:paraId="61C41A35" w14:textId="77777777" w:rsidR="00D70063" w:rsidRPr="00210A4F" w:rsidRDefault="005718CF" w:rsidP="00CF7430">
                  <w:pPr>
                    <w:pStyle w:val="Photo"/>
                    <w:pBdr>
                      <w:bottom w:val="single" w:sz="18" w:space="10" w:color="864A04" w:themeColor="accent1" w:themeShade="80"/>
                    </w:pBdr>
                    <w:rPr>
                      <w:rFonts w:ascii="Arial" w:hAnsi="Arial" w:cs="Arial"/>
                      <w:sz w:val="18"/>
                      <w:szCs w:val="18"/>
                    </w:rPr>
                  </w:pPr>
                  <w:bookmarkStart w:id="2" w:name="_Hlk103059031"/>
                  <w:bookmarkStart w:id="3" w:name="_Hlk103059032"/>
                  <w:bookmarkStart w:id="4" w:name="_Hlk103059067"/>
                  <w:bookmarkStart w:id="5" w:name="_Hlk103059068"/>
                  <w:bookmarkStart w:id="6" w:name="_Hlk103059070"/>
                  <w:bookmarkStart w:id="7" w:name="_Hlk103059071"/>
                  <w:bookmarkStart w:id="8" w:name="_Hlk103059072"/>
                  <w:bookmarkStart w:id="9" w:name="_Hlk103059073"/>
                  <w:r w:rsidRPr="00210A4F">
                    <w:rPr>
                      <w:rFonts w:ascii="Arial" w:hAnsi="Arial" w:cs="Arial"/>
                      <w:noProof/>
                      <w:sz w:val="18"/>
                      <w:szCs w:val="18"/>
                      <w:lang w:val="en-IN" w:eastAsia="en-IN"/>
                    </w:rPr>
                    <w:drawing>
                      <wp:inline distT="0" distB="0" distL="0" distR="0" wp14:anchorId="77F008F6" wp14:editId="29399723">
                        <wp:extent cx="1373815" cy="1457325"/>
                        <wp:effectExtent l="0" t="0" r="0" b="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6020" cy="14596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B2E4004" w14:textId="77777777" w:rsidR="00187B92" w:rsidRPr="00376698" w:rsidRDefault="005718CF" w:rsidP="00486E5D">
                  <w:pPr>
                    <w:pStyle w:val="Title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76698">
                    <w:rPr>
                      <w:rFonts w:ascii="Arial" w:hAnsi="Arial" w:cs="Arial"/>
                      <w:sz w:val="24"/>
                      <w:szCs w:val="24"/>
                    </w:rPr>
                    <w:t xml:space="preserve">BIPIN Mathew K </w:t>
                  </w:r>
                </w:p>
                <w:p w14:paraId="785AAE58" w14:textId="6815F926" w:rsidR="00D70063" w:rsidRDefault="00E81A6F" w:rsidP="008071AB">
                  <w:pPr>
                    <w:pStyle w:val="Subtitle"/>
                    <w:spacing w:after="0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sdt>
                    <w:sdtPr>
                      <w:rPr>
                        <w:rFonts w:ascii="Arial" w:hAnsi="Arial" w:cs="Arial"/>
                        <w:b/>
                        <w:bCs/>
                        <w:sz w:val="20"/>
                        <w:szCs w:val="20"/>
                      </w:rPr>
                      <w:alias w:val="Position Title"/>
                      <w:tag w:val=""/>
                      <w:id w:val="24829449"/>
                      <w:dataBinding w:prefixMappings="xmlns:ns0='http://schemas.microsoft.com/office/2006/coverPageProps' " w:xpath="/ns0:CoverPageProperties[1]/ns0:CompanyAddress[1]" w:storeItemID="{55AF091B-3C7A-41E3-B477-F2FDAA23CFDA}"/>
                      <w:text w:multiLine="1"/>
                    </w:sdtPr>
                    <w:sdtEndPr/>
                    <w:sdtContent>
                      <w:r w:rsidR="005D71AD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IN"/>
                        </w:rPr>
                        <w:t>Accountant</w:t>
                      </w:r>
                      <w:r w:rsidR="005D71AD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IN"/>
                        </w:rPr>
                        <w:br/>
                      </w:r>
                    </w:sdtContent>
                  </w:sdt>
                </w:p>
                <w:p w14:paraId="49DF5E74" w14:textId="77777777" w:rsidR="00372D61" w:rsidRPr="00210A4F" w:rsidRDefault="00372D61" w:rsidP="00372D61">
                  <w:pPr>
                    <w:pStyle w:val="ContactInfo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210A4F">
                    <w:rPr>
                      <w:rStyle w:val="Strong"/>
                      <w:rFonts w:ascii="Arial" w:hAnsi="Arial" w:cs="Arial"/>
                      <w:sz w:val="18"/>
                      <w:szCs w:val="18"/>
                    </w:rPr>
                    <w:t>T</w:t>
                  </w:r>
                  <w:r w:rsidRPr="00210A4F">
                    <w:rPr>
                      <w:rFonts w:ascii="Arial" w:hAnsi="Arial" w:cs="Arial"/>
                      <w:sz w:val="18"/>
                      <w:szCs w:val="18"/>
                    </w:rPr>
                    <w:t xml:space="preserve"> 00971-562139360</w:t>
                  </w:r>
                </w:p>
                <w:p w14:paraId="193764FB" w14:textId="77777777" w:rsidR="00372D61" w:rsidRPr="00210A4F" w:rsidRDefault="00372D61" w:rsidP="00372D61">
                  <w:pPr>
                    <w:pStyle w:val="ContactInfo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210A4F">
                    <w:rPr>
                      <w:rStyle w:val="Strong"/>
                      <w:rFonts w:ascii="Arial" w:hAnsi="Arial" w:cs="Arial"/>
                      <w:sz w:val="18"/>
                      <w:szCs w:val="18"/>
                    </w:rPr>
                    <w:t>E</w:t>
                  </w:r>
                  <w:r w:rsidRPr="00210A4F"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  <w:hyperlink r:id="rId10" w:history="1">
                    <w:r w:rsidRPr="00210A4F">
                      <w:rPr>
                        <w:rStyle w:val="Hyperlink"/>
                        <w:rFonts w:ascii="Arial" w:hAnsi="Arial" w:cs="Arial"/>
                        <w:sz w:val="18"/>
                        <w:szCs w:val="18"/>
                      </w:rPr>
                      <w:t>bipinmathew2008@gmail.com</w:t>
                    </w:r>
                  </w:hyperlink>
                </w:p>
                <w:p w14:paraId="7D29A6AE" w14:textId="77777777" w:rsidR="00D70063" w:rsidRPr="00210A4F" w:rsidRDefault="00E81A6F" w:rsidP="005718CF">
                  <w:pPr>
                    <w:pStyle w:val="Heading1"/>
                    <w:pBdr>
                      <w:top w:val="single" w:sz="4" w:space="26" w:color="864A04" w:themeColor="accent1" w:themeShade="80"/>
                    </w:pBdr>
                    <w:rPr>
                      <w:rFonts w:ascii="Arial" w:hAnsi="Arial" w:cs="Arial"/>
                      <w:sz w:val="18"/>
                      <w:szCs w:val="18"/>
                    </w:rPr>
                  </w:pPr>
                  <w:sdt>
                    <w:sdtPr>
                      <w:rPr>
                        <w:rFonts w:ascii="Arial" w:hAnsi="Arial" w:cs="Arial"/>
                        <w:color w:val="0563C1" w:themeColor="hyperlink"/>
                        <w:sz w:val="18"/>
                        <w:szCs w:val="18"/>
                        <w:u w:val="single"/>
                      </w:rPr>
                      <w:id w:val="24829450"/>
                      <w:temporary/>
                      <w:showingPlcHdr/>
                    </w:sdtPr>
                    <w:sdtEndPr/>
                    <w:sdtContent>
                      <w:r w:rsidR="00D70063" w:rsidRPr="00210A4F">
                        <w:rPr>
                          <w:rFonts w:ascii="Arial" w:hAnsi="Arial" w:cs="Arial"/>
                          <w:sz w:val="18"/>
                          <w:szCs w:val="18"/>
                        </w:rPr>
                        <w:t>Objective</w:t>
                      </w:r>
                    </w:sdtContent>
                  </w:sdt>
                </w:p>
                <w:p w14:paraId="41EC5593" w14:textId="77777777" w:rsidR="00CA1447" w:rsidRPr="00F67B29" w:rsidRDefault="00CA1447" w:rsidP="006146F4">
                  <w:pPr>
                    <w:pStyle w:val="NormalWeb"/>
                    <w:shd w:val="clear" w:color="auto" w:fill="FFFFFF"/>
                    <w:spacing w:before="90" w:beforeAutospacing="0" w:after="90" w:afterAutospacing="0"/>
                    <w:jc w:val="both"/>
                    <w:rPr>
                      <w:rFonts w:ascii="Arial Narrow" w:hAnsi="Arial Narrow" w:cs="Arial"/>
                      <w:color w:val="000000"/>
                      <w:sz w:val="20"/>
                      <w:szCs w:val="20"/>
                    </w:rPr>
                  </w:pPr>
                  <w:r w:rsidRPr="003367A2">
                    <w:rPr>
                      <w:rFonts w:ascii="Arial Narrow" w:hAnsi="Arial Narrow" w:cs="Arial"/>
                      <w:color w:val="000000"/>
                      <w:sz w:val="20"/>
                      <w:szCs w:val="20"/>
                    </w:rPr>
                    <w:t xml:space="preserve">I want to be a </w:t>
                  </w:r>
                  <w:r w:rsidRPr="00F67B29">
                    <w:rPr>
                      <w:rFonts w:ascii="Arial Narrow" w:hAnsi="Arial Narrow" w:cs="Arial"/>
                      <w:color w:val="000000"/>
                      <w:sz w:val="20"/>
                      <w:szCs w:val="20"/>
                    </w:rPr>
                    <w:t>part of a company where I can apply my skills, knowledge and experience and at the same time acquire new knowledge and there by grow with the organization in a mutually beneficial way.</w:t>
                  </w:r>
                </w:p>
                <w:sdt>
                  <w:sdtPr>
                    <w:rPr>
                      <w:rFonts w:ascii="Arial Narrow" w:hAnsi="Arial Narrow" w:cs="Arial"/>
                      <w:sz w:val="20"/>
                      <w:szCs w:val="20"/>
                    </w:rPr>
                    <w:id w:val="24829451"/>
                    <w:temporary/>
                    <w:showingPlcHdr/>
                  </w:sdtPr>
                  <w:sdtEndPr/>
                  <w:sdtContent>
                    <w:p w14:paraId="229BC5B1" w14:textId="77777777" w:rsidR="00D70063" w:rsidRPr="00F67B29" w:rsidRDefault="00D70063" w:rsidP="00D70063">
                      <w:pPr>
                        <w:pStyle w:val="Heading2"/>
                        <w:rPr>
                          <w:rFonts w:ascii="Arial Narrow" w:hAnsi="Arial Narrow" w:cs="Arial"/>
                          <w:sz w:val="20"/>
                          <w:szCs w:val="20"/>
                        </w:rPr>
                      </w:pPr>
                      <w:r w:rsidRPr="00F67B29">
                        <w:rPr>
                          <w:rFonts w:ascii="Arial Narrow" w:hAnsi="Arial Narrow" w:cs="Arial"/>
                          <w:sz w:val="20"/>
                          <w:szCs w:val="20"/>
                        </w:rPr>
                        <w:t>Skills &amp; Abilities</w:t>
                      </w:r>
                    </w:p>
                  </w:sdtContent>
                </w:sdt>
                <w:p w14:paraId="4CFBD03F" w14:textId="6C1FC681" w:rsidR="002E31A4" w:rsidRPr="00F67B29" w:rsidRDefault="002E31A4" w:rsidP="000476F9">
                  <w:pPr>
                    <w:pStyle w:val="ListParagraph"/>
                    <w:numPr>
                      <w:ilvl w:val="0"/>
                      <w:numId w:val="1"/>
                    </w:numPr>
                    <w:spacing w:line="276" w:lineRule="auto"/>
                    <w:jc w:val="left"/>
                    <w:rPr>
                      <w:rStyle w:val="apple-style-span"/>
                      <w:rFonts w:ascii="Arial Narrow" w:hAnsi="Arial Narrow" w:cs="Arial"/>
                      <w:sz w:val="20"/>
                      <w:szCs w:val="20"/>
                    </w:rPr>
                  </w:pPr>
                  <w:r w:rsidRPr="00F67B29">
                    <w:rPr>
                      <w:rStyle w:val="apple-style-span"/>
                      <w:rFonts w:ascii="Arial Narrow" w:hAnsi="Arial Narrow" w:cs="Arial"/>
                      <w:sz w:val="20"/>
                      <w:szCs w:val="20"/>
                    </w:rPr>
                    <w:t>Accounts Payable</w:t>
                  </w:r>
                  <w:r w:rsidR="009052C6" w:rsidRPr="00F67B29">
                    <w:rPr>
                      <w:rStyle w:val="apple-style-span"/>
                      <w:rFonts w:ascii="Arial Narrow" w:hAnsi="Arial Narrow" w:cs="Arial"/>
                      <w:sz w:val="20"/>
                      <w:szCs w:val="20"/>
                    </w:rPr>
                    <w:t xml:space="preserve"> / </w:t>
                  </w:r>
                  <w:r w:rsidR="00F67B29" w:rsidRPr="00F67B29">
                    <w:rPr>
                      <w:rStyle w:val="apple-style-span"/>
                      <w:rFonts w:ascii="Arial Narrow" w:hAnsi="Arial Narrow" w:cs="Arial"/>
                      <w:sz w:val="20"/>
                      <w:szCs w:val="20"/>
                    </w:rPr>
                    <w:t>Receivable Processes</w:t>
                  </w:r>
                  <w:r w:rsidRPr="00F67B29">
                    <w:rPr>
                      <w:rStyle w:val="apple-style-span"/>
                      <w:rFonts w:ascii="Arial Narrow" w:hAnsi="Arial Narrow" w:cs="Arial"/>
                      <w:sz w:val="20"/>
                      <w:szCs w:val="20"/>
                    </w:rPr>
                    <w:t xml:space="preserve"> &amp; Management</w:t>
                  </w:r>
                </w:p>
                <w:p w14:paraId="7370DC85" w14:textId="77777777" w:rsidR="002E31A4" w:rsidRPr="00F67B29" w:rsidRDefault="002E31A4" w:rsidP="000476F9">
                  <w:pPr>
                    <w:pStyle w:val="ListParagraph"/>
                    <w:numPr>
                      <w:ilvl w:val="0"/>
                      <w:numId w:val="1"/>
                    </w:numPr>
                    <w:spacing w:line="276" w:lineRule="auto"/>
                    <w:jc w:val="left"/>
                    <w:rPr>
                      <w:rStyle w:val="apple-style-span"/>
                      <w:rFonts w:ascii="Arial Narrow" w:hAnsi="Arial Narrow" w:cs="Arial"/>
                      <w:sz w:val="20"/>
                      <w:szCs w:val="20"/>
                    </w:rPr>
                  </w:pPr>
                  <w:r w:rsidRPr="00F67B29">
                    <w:rPr>
                      <w:rStyle w:val="apple-style-span"/>
                      <w:rFonts w:ascii="Arial Narrow" w:hAnsi="Arial Narrow" w:cs="Arial"/>
                      <w:sz w:val="20"/>
                      <w:szCs w:val="20"/>
                    </w:rPr>
                    <w:t xml:space="preserve"> Invoices / Expense Reports/Payment Transactions</w:t>
                  </w:r>
                </w:p>
                <w:p w14:paraId="4BC8E023" w14:textId="77777777" w:rsidR="002E31A4" w:rsidRPr="00F67B29" w:rsidRDefault="002E31A4" w:rsidP="000476F9">
                  <w:pPr>
                    <w:pStyle w:val="ListParagraph"/>
                    <w:numPr>
                      <w:ilvl w:val="0"/>
                      <w:numId w:val="1"/>
                    </w:numPr>
                    <w:spacing w:line="276" w:lineRule="auto"/>
                    <w:jc w:val="left"/>
                    <w:rPr>
                      <w:rStyle w:val="apple-style-span"/>
                      <w:rFonts w:ascii="Arial Narrow" w:hAnsi="Arial Narrow" w:cs="Arial"/>
                      <w:sz w:val="20"/>
                      <w:szCs w:val="20"/>
                    </w:rPr>
                  </w:pPr>
                  <w:r w:rsidRPr="00F67B29">
                    <w:rPr>
                      <w:rStyle w:val="apple-style-span"/>
                      <w:rFonts w:ascii="Arial Narrow" w:hAnsi="Arial Narrow" w:cs="Arial"/>
                      <w:sz w:val="20"/>
                      <w:szCs w:val="20"/>
                    </w:rPr>
                    <w:t>Corporate Accounting &amp; Book keeping</w:t>
                  </w:r>
                </w:p>
                <w:p w14:paraId="744B8870" w14:textId="77777777" w:rsidR="002E31A4" w:rsidRPr="00F67B29" w:rsidRDefault="002E31A4" w:rsidP="000476F9">
                  <w:pPr>
                    <w:pStyle w:val="ListParagraph"/>
                    <w:numPr>
                      <w:ilvl w:val="0"/>
                      <w:numId w:val="1"/>
                    </w:numPr>
                    <w:spacing w:line="276" w:lineRule="auto"/>
                    <w:jc w:val="left"/>
                    <w:rPr>
                      <w:rStyle w:val="apple-style-span"/>
                      <w:rFonts w:ascii="Arial Narrow" w:hAnsi="Arial Narrow" w:cs="Arial"/>
                      <w:sz w:val="20"/>
                      <w:szCs w:val="20"/>
                    </w:rPr>
                  </w:pPr>
                  <w:r w:rsidRPr="00F67B29">
                    <w:rPr>
                      <w:rStyle w:val="apple-style-span"/>
                      <w:rFonts w:ascii="Arial Narrow" w:hAnsi="Arial Narrow" w:cs="Arial"/>
                      <w:sz w:val="20"/>
                      <w:szCs w:val="20"/>
                    </w:rPr>
                    <w:t>Payroll process &amp; Management</w:t>
                  </w:r>
                </w:p>
                <w:p w14:paraId="10BE15D8" w14:textId="77777777" w:rsidR="002E31A4" w:rsidRPr="00F67B29" w:rsidRDefault="002E31A4" w:rsidP="000476F9">
                  <w:pPr>
                    <w:pStyle w:val="ListParagraph"/>
                    <w:numPr>
                      <w:ilvl w:val="0"/>
                      <w:numId w:val="1"/>
                    </w:numPr>
                    <w:spacing w:line="276" w:lineRule="auto"/>
                    <w:jc w:val="left"/>
                    <w:rPr>
                      <w:rFonts w:ascii="Arial Narrow" w:hAnsi="Arial Narrow" w:cs="Arial"/>
                      <w:sz w:val="20"/>
                      <w:szCs w:val="20"/>
                    </w:rPr>
                  </w:pPr>
                  <w:r w:rsidRPr="00F67B29">
                    <w:rPr>
                      <w:rFonts w:ascii="Arial Narrow" w:hAnsi="Arial Narrow" w:cs="Arial"/>
                      <w:sz w:val="20"/>
                      <w:szCs w:val="20"/>
                    </w:rPr>
                    <w:t>Vendor Negotiations &amp; Management</w:t>
                  </w:r>
                </w:p>
                <w:p w14:paraId="6758BB56" w14:textId="77777777" w:rsidR="002E31A4" w:rsidRPr="00F67B29" w:rsidRDefault="002E31A4" w:rsidP="000476F9">
                  <w:pPr>
                    <w:numPr>
                      <w:ilvl w:val="0"/>
                      <w:numId w:val="1"/>
                    </w:numPr>
                    <w:shd w:val="clear" w:color="auto" w:fill="FFFFFF"/>
                    <w:spacing w:after="0"/>
                    <w:ind w:right="240"/>
                    <w:rPr>
                      <w:rFonts w:ascii="Arial Narrow" w:hAnsi="Arial Narrow" w:cs="Arial"/>
                      <w:sz w:val="20"/>
                      <w:szCs w:val="20"/>
                    </w:rPr>
                  </w:pPr>
                  <w:r w:rsidRPr="00F67B29">
                    <w:rPr>
                      <w:rFonts w:ascii="Arial Narrow" w:hAnsi="Arial Narrow" w:cs="Arial"/>
                      <w:sz w:val="20"/>
                      <w:szCs w:val="20"/>
                    </w:rPr>
                    <w:t>Records Organization &amp; Management</w:t>
                  </w:r>
                </w:p>
                <w:p w14:paraId="5217B11A" w14:textId="77777777" w:rsidR="002E31A4" w:rsidRPr="00F67B29" w:rsidRDefault="002E31A4" w:rsidP="000476F9">
                  <w:pPr>
                    <w:numPr>
                      <w:ilvl w:val="0"/>
                      <w:numId w:val="1"/>
                    </w:numPr>
                    <w:shd w:val="clear" w:color="auto" w:fill="FFFFFF"/>
                    <w:spacing w:after="0"/>
                    <w:ind w:right="240"/>
                    <w:rPr>
                      <w:rFonts w:ascii="Arial Narrow" w:hAnsi="Arial Narrow" w:cs="Arial"/>
                      <w:sz w:val="20"/>
                      <w:szCs w:val="20"/>
                    </w:rPr>
                  </w:pPr>
                  <w:r w:rsidRPr="00F67B29">
                    <w:rPr>
                      <w:rFonts w:ascii="Arial Narrow" w:hAnsi="Arial Narrow" w:cs="Arial"/>
                      <w:sz w:val="20"/>
                      <w:szCs w:val="20"/>
                    </w:rPr>
                    <w:t>Journal Entries &amp; General Ledger</w:t>
                  </w:r>
                </w:p>
                <w:p w14:paraId="71F20AA2" w14:textId="77777777" w:rsidR="002E31A4" w:rsidRPr="00F67B29" w:rsidRDefault="002E31A4" w:rsidP="000476F9">
                  <w:pPr>
                    <w:numPr>
                      <w:ilvl w:val="0"/>
                      <w:numId w:val="1"/>
                    </w:numPr>
                    <w:shd w:val="clear" w:color="auto" w:fill="FFFFFF"/>
                    <w:spacing w:after="0"/>
                    <w:ind w:right="240"/>
                    <w:rPr>
                      <w:rFonts w:ascii="Arial Narrow" w:hAnsi="Arial Narrow" w:cs="Arial"/>
                      <w:sz w:val="20"/>
                      <w:szCs w:val="20"/>
                    </w:rPr>
                  </w:pPr>
                  <w:r w:rsidRPr="00F67B29">
                    <w:rPr>
                      <w:rFonts w:ascii="Arial Narrow" w:hAnsi="Arial Narrow" w:cs="Arial"/>
                      <w:sz w:val="20"/>
                      <w:szCs w:val="20"/>
                    </w:rPr>
                    <w:t>Teambuilding &amp; Staff Supervision</w:t>
                  </w:r>
                </w:p>
                <w:p w14:paraId="6D8EE109" w14:textId="77777777" w:rsidR="002E31A4" w:rsidRPr="00F67B29" w:rsidRDefault="002E31A4" w:rsidP="000476F9">
                  <w:pPr>
                    <w:numPr>
                      <w:ilvl w:val="0"/>
                      <w:numId w:val="1"/>
                    </w:numPr>
                    <w:shd w:val="clear" w:color="auto" w:fill="FFFFFF"/>
                    <w:spacing w:after="0"/>
                    <w:ind w:right="240"/>
                    <w:rPr>
                      <w:rFonts w:ascii="Arial Narrow" w:hAnsi="Arial Narrow" w:cs="Arial"/>
                      <w:sz w:val="20"/>
                      <w:szCs w:val="20"/>
                    </w:rPr>
                  </w:pPr>
                  <w:r w:rsidRPr="00F67B29">
                    <w:rPr>
                      <w:rFonts w:ascii="Arial Narrow" w:hAnsi="Arial Narrow" w:cs="Arial"/>
                      <w:sz w:val="20"/>
                      <w:szCs w:val="20"/>
                    </w:rPr>
                    <w:t>Spreadsheets &amp; Accounting Reports</w:t>
                  </w:r>
                </w:p>
                <w:p w14:paraId="1D5BFD99" w14:textId="77777777" w:rsidR="002E31A4" w:rsidRPr="00F67B29" w:rsidRDefault="002E31A4" w:rsidP="000476F9">
                  <w:pPr>
                    <w:pStyle w:val="NoSpacing"/>
                    <w:numPr>
                      <w:ilvl w:val="0"/>
                      <w:numId w:val="1"/>
                    </w:numPr>
                    <w:spacing w:line="276" w:lineRule="auto"/>
                    <w:textboxTightWrap w:val="allLines"/>
                    <w:rPr>
                      <w:rFonts w:ascii="Arial Narrow" w:hAnsi="Arial Narrow" w:cs="Arial"/>
                      <w:sz w:val="20"/>
                      <w:szCs w:val="20"/>
                    </w:rPr>
                  </w:pPr>
                  <w:r w:rsidRPr="00F67B29">
                    <w:rPr>
                      <w:rFonts w:ascii="Arial Narrow" w:hAnsi="Arial Narrow" w:cs="Arial"/>
                      <w:sz w:val="20"/>
                      <w:szCs w:val="20"/>
                    </w:rPr>
                    <w:t>Bank Reconciliations</w:t>
                  </w:r>
                </w:p>
                <w:p w14:paraId="6D1C9CA3" w14:textId="77777777" w:rsidR="002E31A4" w:rsidRPr="00F67B29" w:rsidRDefault="002E31A4" w:rsidP="000476F9">
                  <w:pPr>
                    <w:pStyle w:val="NoSpacing"/>
                    <w:numPr>
                      <w:ilvl w:val="0"/>
                      <w:numId w:val="1"/>
                    </w:numPr>
                    <w:spacing w:line="276" w:lineRule="auto"/>
                    <w:textboxTightWrap w:val="allLines"/>
                    <w:rPr>
                      <w:rFonts w:ascii="Arial Narrow" w:hAnsi="Arial Narrow" w:cs="Arial"/>
                      <w:sz w:val="20"/>
                      <w:szCs w:val="20"/>
                    </w:rPr>
                  </w:pPr>
                  <w:r w:rsidRPr="00F67B29">
                    <w:rPr>
                      <w:rFonts w:ascii="Arial Narrow" w:hAnsi="Arial Narrow" w:cs="Arial"/>
                      <w:sz w:val="20"/>
                      <w:szCs w:val="20"/>
                    </w:rPr>
                    <w:t>Budget Control</w:t>
                  </w:r>
                </w:p>
                <w:p w14:paraId="7DB2130B" w14:textId="77777777" w:rsidR="003667B6" w:rsidRPr="00F67B29" w:rsidRDefault="003667B6" w:rsidP="000476F9">
                  <w:pPr>
                    <w:pStyle w:val="NoSpacing"/>
                    <w:numPr>
                      <w:ilvl w:val="0"/>
                      <w:numId w:val="1"/>
                    </w:numPr>
                    <w:spacing w:line="276" w:lineRule="auto"/>
                    <w:textboxTightWrap w:val="allLines"/>
                    <w:rPr>
                      <w:rFonts w:ascii="Arial Narrow" w:hAnsi="Arial Narrow" w:cs="Arial"/>
                      <w:sz w:val="20"/>
                      <w:szCs w:val="20"/>
                    </w:rPr>
                  </w:pPr>
                  <w:r w:rsidRPr="00F67B29">
                    <w:rPr>
                      <w:rFonts w:ascii="Arial Narrow" w:hAnsi="Arial Narrow" w:cs="Arial"/>
                      <w:sz w:val="20"/>
                      <w:szCs w:val="20"/>
                    </w:rPr>
                    <w:t xml:space="preserve">Cash flow forecasting </w:t>
                  </w:r>
                </w:p>
                <w:p w14:paraId="33919AB0" w14:textId="77777777" w:rsidR="00210A4F" w:rsidRPr="00F67B29" w:rsidRDefault="00210A4F" w:rsidP="000476F9">
                  <w:pPr>
                    <w:pStyle w:val="NoSpacing"/>
                    <w:numPr>
                      <w:ilvl w:val="0"/>
                      <w:numId w:val="1"/>
                    </w:numPr>
                    <w:spacing w:line="276" w:lineRule="auto"/>
                    <w:rPr>
                      <w:rFonts w:ascii="Arial Narrow" w:hAnsi="Arial Narrow" w:cs="Arial"/>
                      <w:sz w:val="20"/>
                      <w:szCs w:val="20"/>
                    </w:rPr>
                  </w:pPr>
                  <w:r w:rsidRPr="00F67B29">
                    <w:rPr>
                      <w:rFonts w:ascii="Arial Narrow" w:hAnsi="Arial Narrow" w:cs="Arial"/>
                      <w:sz w:val="20"/>
                      <w:szCs w:val="20"/>
                    </w:rPr>
                    <w:t>Excellent time management skills.</w:t>
                  </w:r>
                </w:p>
                <w:p w14:paraId="73E817FE" w14:textId="77777777" w:rsidR="00210A4F" w:rsidRPr="00F67B29" w:rsidRDefault="00210A4F" w:rsidP="000476F9">
                  <w:pPr>
                    <w:pStyle w:val="ListParagraph"/>
                    <w:numPr>
                      <w:ilvl w:val="0"/>
                      <w:numId w:val="1"/>
                    </w:numPr>
                    <w:spacing w:line="276" w:lineRule="auto"/>
                    <w:jc w:val="left"/>
                    <w:rPr>
                      <w:rFonts w:ascii="Arial Narrow" w:hAnsi="Arial Narrow" w:cs="Arial"/>
                      <w:sz w:val="20"/>
                      <w:szCs w:val="20"/>
                    </w:rPr>
                  </w:pPr>
                  <w:r w:rsidRPr="00F67B29">
                    <w:rPr>
                      <w:rFonts w:ascii="Arial Narrow" w:hAnsi="Arial Narrow" w:cs="Arial"/>
                      <w:sz w:val="20"/>
                      <w:szCs w:val="20"/>
                    </w:rPr>
                    <w:t>Computer Literate: (MS Office)</w:t>
                  </w:r>
                </w:p>
                <w:p w14:paraId="29ED651C" w14:textId="77777777" w:rsidR="00210A4F" w:rsidRPr="00F67B29" w:rsidRDefault="00210A4F" w:rsidP="000476F9">
                  <w:pPr>
                    <w:pStyle w:val="ListParagraph"/>
                    <w:numPr>
                      <w:ilvl w:val="0"/>
                      <w:numId w:val="1"/>
                    </w:numPr>
                    <w:spacing w:line="276" w:lineRule="auto"/>
                    <w:jc w:val="left"/>
                    <w:rPr>
                      <w:rFonts w:ascii="Arial Narrow" w:hAnsi="Arial Narrow" w:cs="Arial"/>
                      <w:sz w:val="20"/>
                      <w:szCs w:val="20"/>
                    </w:rPr>
                  </w:pPr>
                  <w:r w:rsidRPr="00F67B29">
                    <w:rPr>
                      <w:rFonts w:ascii="Arial Narrow" w:hAnsi="Arial Narrow" w:cs="Arial"/>
                      <w:sz w:val="20"/>
                      <w:szCs w:val="20"/>
                    </w:rPr>
                    <w:t xml:space="preserve">Familiar with Software like Peachtree, Fox Pro, </w:t>
                  </w:r>
                  <w:proofErr w:type="gramStart"/>
                  <w:r w:rsidRPr="00F67B29">
                    <w:rPr>
                      <w:rFonts w:ascii="Arial Narrow" w:hAnsi="Arial Narrow" w:cs="Arial"/>
                      <w:sz w:val="20"/>
                      <w:szCs w:val="20"/>
                    </w:rPr>
                    <w:t>Focus  &amp;</w:t>
                  </w:r>
                  <w:proofErr w:type="gramEnd"/>
                  <w:r w:rsidRPr="00F67B29">
                    <w:rPr>
                      <w:rFonts w:ascii="Arial Narrow" w:hAnsi="Arial Narrow" w:cs="Arial"/>
                      <w:sz w:val="20"/>
                      <w:szCs w:val="20"/>
                    </w:rPr>
                    <w:t xml:space="preserve">  Tally</w:t>
                  </w:r>
                </w:p>
                <w:sdt>
                  <w:sdtPr>
                    <w:rPr>
                      <w:rFonts w:ascii="Arial Narrow" w:hAnsi="Arial Narrow" w:cs="Arial"/>
                      <w:sz w:val="20"/>
                      <w:szCs w:val="20"/>
                    </w:rPr>
                    <w:id w:val="24829452"/>
                    <w:temporary/>
                    <w:showingPlcHdr/>
                  </w:sdtPr>
                  <w:sdtEndPr/>
                  <w:sdtContent>
                    <w:p w14:paraId="134CA423" w14:textId="77777777" w:rsidR="00D70063" w:rsidRPr="00F67B29" w:rsidRDefault="00D70063" w:rsidP="00D70063">
                      <w:pPr>
                        <w:pStyle w:val="Heading2"/>
                        <w:rPr>
                          <w:rFonts w:ascii="Arial Narrow" w:hAnsi="Arial Narrow" w:cs="Arial"/>
                          <w:sz w:val="20"/>
                          <w:szCs w:val="20"/>
                        </w:rPr>
                      </w:pPr>
                      <w:r w:rsidRPr="00F67B29">
                        <w:rPr>
                          <w:rFonts w:ascii="Arial Narrow" w:hAnsi="Arial Narrow" w:cs="Arial"/>
                          <w:sz w:val="20"/>
                          <w:szCs w:val="20"/>
                        </w:rPr>
                        <w:t>Vitals</w:t>
                      </w:r>
                    </w:p>
                  </w:sdtContent>
                </w:sdt>
                <w:p w14:paraId="7E4198B2" w14:textId="11226656" w:rsidR="00D70063" w:rsidRPr="00F67B29" w:rsidRDefault="00CF7430" w:rsidP="00CF7430">
                  <w:pPr>
                    <w:pStyle w:val="ContactInfo"/>
                    <w:rPr>
                      <w:rFonts w:ascii="Arial Narrow" w:hAnsi="Arial Narrow" w:cs="Arial"/>
                      <w:sz w:val="20"/>
                      <w:szCs w:val="20"/>
                    </w:rPr>
                  </w:pPr>
                  <w:r w:rsidRPr="00F67B29">
                    <w:rPr>
                      <w:rFonts w:ascii="Arial Narrow" w:hAnsi="Arial Narrow" w:cs="Arial"/>
                      <w:sz w:val="20"/>
                      <w:szCs w:val="20"/>
                    </w:rPr>
                    <w:t>10</w:t>
                  </w:r>
                  <w:r w:rsidR="00B77FD6" w:rsidRPr="00F67B29">
                    <w:rPr>
                      <w:rFonts w:ascii="Arial Narrow" w:hAnsi="Arial Narrow" w:cs="Arial"/>
                      <w:sz w:val="20"/>
                      <w:szCs w:val="20"/>
                    </w:rPr>
                    <w:t>8</w:t>
                  </w:r>
                  <w:r w:rsidRPr="00F67B29">
                    <w:rPr>
                      <w:rFonts w:ascii="Arial Narrow" w:hAnsi="Arial Narrow" w:cs="Arial"/>
                      <w:sz w:val="20"/>
                      <w:szCs w:val="20"/>
                    </w:rPr>
                    <w:t xml:space="preserve">, </w:t>
                  </w:r>
                  <w:r w:rsidR="00B77FD6" w:rsidRPr="00F67B29">
                    <w:rPr>
                      <w:rFonts w:ascii="Arial Narrow" w:hAnsi="Arial Narrow" w:cs="Arial"/>
                      <w:sz w:val="20"/>
                      <w:szCs w:val="20"/>
                    </w:rPr>
                    <w:t>A</w:t>
                  </w:r>
                  <w:r w:rsidR="00376698" w:rsidRPr="00F67B29">
                    <w:rPr>
                      <w:rFonts w:ascii="Arial Narrow" w:hAnsi="Arial Narrow" w:cs="Arial"/>
                      <w:sz w:val="20"/>
                      <w:szCs w:val="20"/>
                    </w:rPr>
                    <w:t>l</w:t>
                  </w:r>
                  <w:r w:rsidR="00B77FD6" w:rsidRPr="00F67B29">
                    <w:rPr>
                      <w:rFonts w:ascii="Arial Narrow" w:hAnsi="Arial Narrow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B77FD6" w:rsidRPr="00F67B29">
                    <w:rPr>
                      <w:rFonts w:ascii="Arial Narrow" w:hAnsi="Arial Narrow" w:cs="Arial"/>
                      <w:sz w:val="20"/>
                      <w:szCs w:val="20"/>
                    </w:rPr>
                    <w:t>Mahatah</w:t>
                  </w:r>
                  <w:proofErr w:type="spellEnd"/>
                  <w:r w:rsidR="00B77FD6" w:rsidRPr="00F67B29">
                    <w:rPr>
                      <w:rFonts w:ascii="Arial Narrow" w:hAnsi="Arial Narrow" w:cs="Arial"/>
                      <w:sz w:val="20"/>
                      <w:szCs w:val="20"/>
                    </w:rPr>
                    <w:t xml:space="preserve"> </w:t>
                  </w:r>
                  <w:r w:rsidRPr="00F67B29">
                    <w:rPr>
                      <w:rFonts w:ascii="Arial Narrow" w:hAnsi="Arial Narrow" w:cs="Arial"/>
                      <w:sz w:val="20"/>
                      <w:szCs w:val="20"/>
                    </w:rPr>
                    <w:t xml:space="preserve"> </w:t>
                  </w:r>
                </w:p>
                <w:p w14:paraId="358BD788" w14:textId="77777777" w:rsidR="00CF7430" w:rsidRPr="00F67B29" w:rsidRDefault="00CF7430" w:rsidP="00CF7430">
                  <w:pPr>
                    <w:pStyle w:val="ContactInfo"/>
                    <w:rPr>
                      <w:rFonts w:ascii="Arial Narrow" w:hAnsi="Arial Narrow" w:cs="Arial"/>
                      <w:sz w:val="20"/>
                      <w:szCs w:val="20"/>
                    </w:rPr>
                  </w:pPr>
                  <w:r w:rsidRPr="00F67B29">
                    <w:rPr>
                      <w:rFonts w:ascii="Arial Narrow" w:hAnsi="Arial Narrow" w:cs="Arial"/>
                      <w:sz w:val="20"/>
                      <w:szCs w:val="20"/>
                    </w:rPr>
                    <w:t xml:space="preserve">Sharjah, UAE </w:t>
                  </w:r>
                </w:p>
                <w:p w14:paraId="50D8416A" w14:textId="77777777" w:rsidR="00B469C8" w:rsidRPr="00210A4F" w:rsidRDefault="00B469C8" w:rsidP="00CF7430">
                  <w:pPr>
                    <w:pStyle w:val="ContactInfo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  <w:p w14:paraId="13526484" w14:textId="77777777" w:rsidR="00B469C8" w:rsidRPr="00210A4F" w:rsidRDefault="00B469C8" w:rsidP="00CF7430">
                  <w:pPr>
                    <w:pStyle w:val="ContactInfo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  <w:p w14:paraId="5AE6C9BC" w14:textId="77777777" w:rsidR="00B469C8" w:rsidRPr="00210A4F" w:rsidRDefault="00B469C8" w:rsidP="00CF7430">
                  <w:pPr>
                    <w:pStyle w:val="ContactInfo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  <w:p w14:paraId="62D60A76" w14:textId="77777777" w:rsidR="00B469C8" w:rsidRPr="00210A4F" w:rsidRDefault="00B469C8" w:rsidP="00CF7430">
                  <w:pPr>
                    <w:pStyle w:val="ContactInfo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  <w:p w14:paraId="485C308D" w14:textId="77777777" w:rsidR="00B469C8" w:rsidRPr="00210A4F" w:rsidRDefault="00B469C8" w:rsidP="00CF7430">
                  <w:pPr>
                    <w:pStyle w:val="ContactInfo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  <w:p w14:paraId="13BF6957" w14:textId="77777777" w:rsidR="00B469C8" w:rsidRPr="00210A4F" w:rsidRDefault="00B469C8" w:rsidP="00CF7430">
                  <w:pPr>
                    <w:pStyle w:val="ContactInfo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  <w:p w14:paraId="3138F976" w14:textId="77777777" w:rsidR="00B469C8" w:rsidRPr="00210A4F" w:rsidRDefault="00B469C8" w:rsidP="00CF7430">
                  <w:pPr>
                    <w:pStyle w:val="ContactInfo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  <w:p w14:paraId="71C6E8F3" w14:textId="77777777" w:rsidR="00B469C8" w:rsidRPr="00210A4F" w:rsidRDefault="00B469C8" w:rsidP="00CF7430">
                  <w:pPr>
                    <w:pStyle w:val="ContactInfo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  <w:p w14:paraId="76E39E3F" w14:textId="77777777" w:rsidR="00B469C8" w:rsidRPr="00210A4F" w:rsidRDefault="00B469C8" w:rsidP="00CF7430">
                  <w:pPr>
                    <w:pStyle w:val="ContactInfo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  <w:p w14:paraId="153ACD5A" w14:textId="77777777" w:rsidR="00B469C8" w:rsidRPr="00210A4F" w:rsidRDefault="00B469C8" w:rsidP="00CF7430">
                  <w:pPr>
                    <w:pStyle w:val="ContactInfo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  <w:p w14:paraId="0BE4AFEB" w14:textId="77777777" w:rsidR="00B469C8" w:rsidRPr="00210A4F" w:rsidRDefault="00B469C8" w:rsidP="00CF7430">
                  <w:pPr>
                    <w:pStyle w:val="ContactInfo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  <w:p w14:paraId="5F3D8304" w14:textId="77777777" w:rsidR="00B469C8" w:rsidRPr="00210A4F" w:rsidRDefault="00B469C8" w:rsidP="00CF7430">
                  <w:pPr>
                    <w:pStyle w:val="ContactInfo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  <w:p w14:paraId="55D81694" w14:textId="77777777" w:rsidR="00B469C8" w:rsidRPr="00210A4F" w:rsidRDefault="00B469C8" w:rsidP="00CF7430">
                  <w:pPr>
                    <w:pStyle w:val="ContactInfo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  <w:p w14:paraId="5DE71BB5" w14:textId="77777777" w:rsidR="00B469C8" w:rsidRPr="00210A4F" w:rsidRDefault="00B469C8" w:rsidP="00CF7430">
                  <w:pPr>
                    <w:pStyle w:val="ContactInfo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  <w:p w14:paraId="061ED6D5" w14:textId="77777777" w:rsidR="00B469C8" w:rsidRPr="00210A4F" w:rsidRDefault="00B469C8" w:rsidP="00CF7430">
                  <w:pPr>
                    <w:pStyle w:val="ContactInfo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  <w:p w14:paraId="68246851" w14:textId="77777777" w:rsidR="00B469C8" w:rsidRPr="00210A4F" w:rsidRDefault="00B469C8" w:rsidP="00CF7430">
                  <w:pPr>
                    <w:pStyle w:val="ContactInfo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  <w:p w14:paraId="57C2DB71" w14:textId="77777777" w:rsidR="00B469C8" w:rsidRPr="00210A4F" w:rsidRDefault="00B469C8" w:rsidP="00CF7430">
                  <w:pPr>
                    <w:pStyle w:val="ContactInfo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  <w:p w14:paraId="69696D18" w14:textId="77777777" w:rsidR="00B469C8" w:rsidRPr="00210A4F" w:rsidRDefault="00B469C8" w:rsidP="00CF7430">
                  <w:pPr>
                    <w:pStyle w:val="ContactInfo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  <w:p w14:paraId="0C8B12E7" w14:textId="77777777" w:rsidR="00B469C8" w:rsidRPr="00210A4F" w:rsidRDefault="00B469C8" w:rsidP="00CF7430">
                  <w:pPr>
                    <w:pStyle w:val="ContactInfo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  <w:p w14:paraId="4E60F1F2" w14:textId="77777777" w:rsidR="00B469C8" w:rsidRPr="00210A4F" w:rsidRDefault="00B469C8" w:rsidP="00CF7430">
                  <w:pPr>
                    <w:pStyle w:val="ContactInfo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  <w:bookmarkEnd w:id="2"/>
                <w:bookmarkEnd w:id="3"/>
                <w:bookmarkEnd w:id="4"/>
                <w:bookmarkEnd w:id="5"/>
                <w:bookmarkEnd w:id="6"/>
                <w:bookmarkEnd w:id="7"/>
                <w:bookmarkEnd w:id="8"/>
                <w:bookmarkEnd w:id="9"/>
                <w:p w14:paraId="782EBC6F" w14:textId="77777777" w:rsidR="00B469C8" w:rsidRPr="00210A4F" w:rsidRDefault="00B469C8" w:rsidP="00CF7430">
                  <w:pPr>
                    <w:pStyle w:val="ContactInfo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xbxContent>
            </v:textbox>
            <w10:wrap type="square" anchorx="page" anchory="margin"/>
            <w10:anchorlock/>
          </v:shape>
        </w:pict>
      </w:r>
      <w:bookmarkStart w:id="10" w:name="_Hlk103056358"/>
      <w:bookmarkStart w:id="11" w:name="_Hlk103059168"/>
      <w:sdt>
        <w:sdtPr>
          <w:id w:val="-1420087472"/>
          <w:placeholder>
            <w:docPart w:val="A7EA647C24044C14AEE526290F7A1296"/>
          </w:placeholder>
          <w:temporary/>
          <w:showingPlcHdr/>
        </w:sdtPr>
        <w:sdtEndPr/>
        <w:sdtContent>
          <w:r w:rsidR="00D70063">
            <w:t>Experience</w:t>
          </w:r>
        </w:sdtContent>
      </w:sdt>
    </w:p>
    <w:p w14:paraId="62BA1A8B" w14:textId="77777777" w:rsidR="00B77FD6" w:rsidRPr="002B06E0" w:rsidRDefault="002E6C21" w:rsidP="00B77FD6">
      <w:pPr>
        <w:pStyle w:val="Heading4"/>
        <w:spacing w:after="240"/>
        <w:jc w:val="both"/>
        <w:rPr>
          <w:sz w:val="24"/>
        </w:rPr>
      </w:pPr>
      <w:r w:rsidRPr="002B06E0">
        <w:rPr>
          <w:sz w:val="24"/>
        </w:rPr>
        <w:t xml:space="preserve">(A) </w:t>
      </w:r>
      <w:r w:rsidR="00B77FD6" w:rsidRPr="002B06E0">
        <w:rPr>
          <w:sz w:val="24"/>
        </w:rPr>
        <w:t>Sun and sand BUIlding contracting llc</w:t>
      </w:r>
    </w:p>
    <w:p w14:paraId="18993AF0" w14:textId="4E02CA37" w:rsidR="00905F76" w:rsidRDefault="00862677" w:rsidP="00862677">
      <w:r>
        <w:t>July 2018 to Present</w:t>
      </w:r>
    </w:p>
    <w:p w14:paraId="4976C701" w14:textId="77777777" w:rsidR="00905F76" w:rsidRDefault="002E6C21" w:rsidP="00905F76">
      <w:pPr>
        <w:shd w:val="clear" w:color="auto" w:fill="FFFFFF"/>
        <w:spacing w:after="240" w:line="360" w:lineRule="auto"/>
        <w:jc w:val="both"/>
        <w:outlineLvl w:val="1"/>
        <w:rPr>
          <w:rFonts w:ascii="Arial" w:eastAsia="Times New Roman" w:hAnsi="Arial" w:cs="Arial"/>
          <w:b/>
          <w:bCs/>
          <w:color w:val="333333"/>
          <w:sz w:val="20"/>
          <w:szCs w:val="20"/>
        </w:rPr>
      </w:pPr>
      <w:r w:rsidRPr="00CF7430">
        <w:rPr>
          <w:rFonts w:ascii="Arial" w:eastAsia="Times New Roman" w:hAnsi="Arial" w:cs="Arial"/>
          <w:b/>
          <w:bCs/>
          <w:color w:val="333333"/>
          <w:sz w:val="20"/>
          <w:szCs w:val="20"/>
        </w:rPr>
        <w:t>Job Description</w:t>
      </w:r>
      <w:r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 </w:t>
      </w:r>
    </w:p>
    <w:p w14:paraId="6CBD4595" w14:textId="77777777" w:rsidR="00B77FD6" w:rsidRPr="00B77FD6" w:rsidRDefault="00B77FD6" w:rsidP="00905F76">
      <w:pPr>
        <w:pStyle w:val="ListParagraph"/>
        <w:numPr>
          <w:ilvl w:val="0"/>
          <w:numId w:val="15"/>
        </w:numPr>
        <w:shd w:val="clear" w:color="auto" w:fill="FFFFFF"/>
        <w:spacing w:line="276" w:lineRule="auto"/>
        <w:ind w:left="1701" w:hanging="1199"/>
        <w:jc w:val="left"/>
        <w:rPr>
          <w:rFonts w:ascii="Arial" w:eastAsia="Times New Roman" w:hAnsi="Arial" w:cs="Arial"/>
          <w:sz w:val="20"/>
          <w:szCs w:val="20"/>
        </w:rPr>
      </w:pPr>
      <w:bookmarkStart w:id="12" w:name="_Hlk103057829"/>
      <w:r w:rsidRPr="00B77FD6">
        <w:rPr>
          <w:rFonts w:ascii="Arial" w:eastAsia="Times New Roman" w:hAnsi="Arial" w:cs="Arial"/>
          <w:sz w:val="20"/>
          <w:szCs w:val="20"/>
        </w:rPr>
        <w:t>Ensures the integrity of accounting information by recording, verifying, consolidating, and entering transactions.</w:t>
      </w:r>
    </w:p>
    <w:p w14:paraId="34234543" w14:textId="77777777" w:rsidR="00B77FD6" w:rsidRPr="00B77FD6" w:rsidRDefault="00B77FD6" w:rsidP="00B77FD6">
      <w:pPr>
        <w:pStyle w:val="ListParagraph"/>
        <w:numPr>
          <w:ilvl w:val="0"/>
          <w:numId w:val="15"/>
        </w:numPr>
        <w:shd w:val="clear" w:color="auto" w:fill="FFFFFF"/>
        <w:spacing w:line="276" w:lineRule="auto"/>
        <w:ind w:left="1701" w:hanging="1199"/>
        <w:jc w:val="left"/>
        <w:rPr>
          <w:rFonts w:ascii="Arial" w:eastAsia="Times New Roman" w:hAnsi="Arial" w:cs="Arial"/>
          <w:sz w:val="20"/>
          <w:szCs w:val="20"/>
        </w:rPr>
      </w:pPr>
      <w:r w:rsidRPr="00B77FD6">
        <w:rPr>
          <w:rFonts w:ascii="Arial" w:eastAsia="Times New Roman" w:hAnsi="Arial" w:cs="Arial"/>
          <w:sz w:val="20"/>
          <w:szCs w:val="20"/>
        </w:rPr>
        <w:t>Prepares and records asset, liability, revenue, and expenses entries by compiling and analyzing account information.</w:t>
      </w:r>
    </w:p>
    <w:p w14:paraId="4824F6FA" w14:textId="77777777" w:rsidR="00B77FD6" w:rsidRPr="00B77FD6" w:rsidRDefault="00B77FD6" w:rsidP="00B77FD6">
      <w:pPr>
        <w:pStyle w:val="ListParagraph"/>
        <w:numPr>
          <w:ilvl w:val="0"/>
          <w:numId w:val="15"/>
        </w:numPr>
        <w:shd w:val="clear" w:color="auto" w:fill="FFFFFF"/>
        <w:spacing w:line="276" w:lineRule="auto"/>
        <w:ind w:left="1701" w:hanging="1199"/>
        <w:jc w:val="left"/>
        <w:rPr>
          <w:rFonts w:ascii="Arial" w:eastAsia="Times New Roman" w:hAnsi="Arial" w:cs="Arial"/>
          <w:sz w:val="20"/>
          <w:szCs w:val="20"/>
        </w:rPr>
      </w:pPr>
      <w:r w:rsidRPr="00B77FD6">
        <w:rPr>
          <w:rFonts w:ascii="Arial" w:eastAsia="Times New Roman" w:hAnsi="Arial" w:cs="Arial"/>
          <w:sz w:val="20"/>
          <w:szCs w:val="20"/>
        </w:rPr>
        <w:t>Maintains and balances subsidiary accounts by verifying, allocating, posting, and reconciling transactions and resolving discrepancies.</w:t>
      </w:r>
    </w:p>
    <w:p w14:paraId="4D23B447" w14:textId="77777777" w:rsidR="00B77FD6" w:rsidRPr="00B77FD6" w:rsidRDefault="00B77FD6" w:rsidP="00B77FD6">
      <w:pPr>
        <w:pStyle w:val="ListParagraph"/>
        <w:numPr>
          <w:ilvl w:val="0"/>
          <w:numId w:val="15"/>
        </w:numPr>
        <w:shd w:val="clear" w:color="auto" w:fill="FFFFFF"/>
        <w:spacing w:line="276" w:lineRule="auto"/>
        <w:ind w:left="1701" w:hanging="1199"/>
        <w:jc w:val="left"/>
        <w:rPr>
          <w:rFonts w:ascii="Arial" w:eastAsia="Times New Roman" w:hAnsi="Arial" w:cs="Arial"/>
          <w:sz w:val="20"/>
          <w:szCs w:val="20"/>
        </w:rPr>
      </w:pPr>
      <w:r w:rsidRPr="00B77FD6">
        <w:rPr>
          <w:rFonts w:ascii="Arial" w:eastAsia="Times New Roman" w:hAnsi="Arial" w:cs="Arial"/>
          <w:sz w:val="20"/>
          <w:szCs w:val="20"/>
        </w:rPr>
        <w:t>Maintains general ledger by transferring subsidiary accounts, preparing a trial balance, and reconciling entries.</w:t>
      </w:r>
    </w:p>
    <w:p w14:paraId="6DC7F15D" w14:textId="77777777" w:rsidR="00B77FD6" w:rsidRPr="00B77FD6" w:rsidRDefault="00B77FD6" w:rsidP="00B77FD6">
      <w:pPr>
        <w:pStyle w:val="ListParagraph"/>
        <w:numPr>
          <w:ilvl w:val="0"/>
          <w:numId w:val="15"/>
        </w:numPr>
        <w:shd w:val="clear" w:color="auto" w:fill="FFFFFF"/>
        <w:spacing w:line="276" w:lineRule="auto"/>
        <w:ind w:left="1701" w:hanging="1199"/>
        <w:jc w:val="left"/>
        <w:rPr>
          <w:rFonts w:ascii="Arial" w:eastAsia="Times New Roman" w:hAnsi="Arial" w:cs="Arial"/>
          <w:sz w:val="20"/>
          <w:szCs w:val="20"/>
        </w:rPr>
      </w:pPr>
      <w:r w:rsidRPr="00B77FD6">
        <w:rPr>
          <w:rFonts w:ascii="Arial" w:eastAsia="Times New Roman" w:hAnsi="Arial" w:cs="Arial"/>
          <w:sz w:val="20"/>
          <w:szCs w:val="20"/>
        </w:rPr>
        <w:t xml:space="preserve">Summarizes financial status by collecting information and </w:t>
      </w:r>
      <w:bookmarkStart w:id="13" w:name="_GoBack"/>
      <w:bookmarkEnd w:id="13"/>
      <w:r w:rsidRPr="00B77FD6">
        <w:rPr>
          <w:rFonts w:ascii="Arial" w:eastAsia="Times New Roman" w:hAnsi="Arial" w:cs="Arial"/>
          <w:sz w:val="20"/>
          <w:szCs w:val="20"/>
        </w:rPr>
        <w:t>preparing balance sheet, profit and loss, and other statements.</w:t>
      </w:r>
    </w:p>
    <w:p w14:paraId="2A837A5E" w14:textId="77777777" w:rsidR="00B77FD6" w:rsidRPr="00B77FD6" w:rsidRDefault="00B77FD6" w:rsidP="00B77FD6">
      <w:pPr>
        <w:pStyle w:val="ListParagraph"/>
        <w:numPr>
          <w:ilvl w:val="0"/>
          <w:numId w:val="15"/>
        </w:numPr>
        <w:shd w:val="clear" w:color="auto" w:fill="FFFFFF"/>
        <w:spacing w:line="276" w:lineRule="auto"/>
        <w:ind w:left="1701" w:hanging="1199"/>
        <w:jc w:val="left"/>
        <w:rPr>
          <w:rFonts w:ascii="Arial" w:eastAsia="Times New Roman" w:hAnsi="Arial" w:cs="Arial"/>
          <w:sz w:val="20"/>
          <w:szCs w:val="20"/>
        </w:rPr>
      </w:pPr>
      <w:r w:rsidRPr="00B77FD6">
        <w:rPr>
          <w:rFonts w:ascii="Arial" w:eastAsia="Times New Roman" w:hAnsi="Arial" w:cs="Arial"/>
          <w:sz w:val="20"/>
          <w:szCs w:val="20"/>
        </w:rPr>
        <w:t>Produces payroll by initiating computer processing; printing checks, verifying finished product.</w:t>
      </w:r>
    </w:p>
    <w:p w14:paraId="10FA2C1D" w14:textId="77777777" w:rsidR="00B77FD6" w:rsidRPr="00B77FD6" w:rsidRDefault="00B77FD6" w:rsidP="00B77FD6">
      <w:pPr>
        <w:pStyle w:val="ListParagraph"/>
        <w:numPr>
          <w:ilvl w:val="0"/>
          <w:numId w:val="15"/>
        </w:numPr>
        <w:shd w:val="clear" w:color="auto" w:fill="FFFFFF"/>
        <w:spacing w:line="276" w:lineRule="auto"/>
        <w:ind w:left="1701" w:hanging="1199"/>
        <w:jc w:val="left"/>
        <w:rPr>
          <w:rFonts w:ascii="Arial" w:eastAsia="Times New Roman" w:hAnsi="Arial" w:cs="Arial"/>
          <w:sz w:val="20"/>
          <w:szCs w:val="20"/>
        </w:rPr>
      </w:pPr>
      <w:r w:rsidRPr="00B77FD6">
        <w:rPr>
          <w:rFonts w:ascii="Arial" w:eastAsia="Times New Roman" w:hAnsi="Arial" w:cs="Arial"/>
          <w:sz w:val="20"/>
          <w:szCs w:val="20"/>
        </w:rPr>
        <w:t>Completes external audit by analyzing and scheduling general ledger accounts and providing information for auditors.</w:t>
      </w:r>
    </w:p>
    <w:p w14:paraId="687AFE58" w14:textId="77777777" w:rsidR="00B77FD6" w:rsidRPr="00B77FD6" w:rsidRDefault="00B77FD6" w:rsidP="00B77FD6">
      <w:pPr>
        <w:pStyle w:val="ListParagraph"/>
        <w:numPr>
          <w:ilvl w:val="0"/>
          <w:numId w:val="15"/>
        </w:numPr>
        <w:shd w:val="clear" w:color="auto" w:fill="FFFFFF"/>
        <w:spacing w:line="276" w:lineRule="auto"/>
        <w:ind w:left="1701" w:hanging="1199"/>
        <w:jc w:val="left"/>
        <w:rPr>
          <w:rFonts w:ascii="Arial" w:eastAsia="Times New Roman" w:hAnsi="Arial" w:cs="Arial"/>
          <w:sz w:val="20"/>
          <w:szCs w:val="20"/>
        </w:rPr>
      </w:pPr>
      <w:r w:rsidRPr="00B77FD6">
        <w:rPr>
          <w:rFonts w:ascii="Arial" w:eastAsia="Times New Roman" w:hAnsi="Arial" w:cs="Arial"/>
          <w:sz w:val="20"/>
          <w:szCs w:val="20"/>
        </w:rPr>
        <w:t>Avoids legal challenges by complying with legal requirements</w:t>
      </w:r>
    </w:p>
    <w:p w14:paraId="517C5D72" w14:textId="77777777" w:rsidR="00B77FD6" w:rsidRPr="00B77FD6" w:rsidRDefault="00B77FD6" w:rsidP="00B77FD6">
      <w:pPr>
        <w:pStyle w:val="ListParagraph"/>
        <w:numPr>
          <w:ilvl w:val="0"/>
          <w:numId w:val="15"/>
        </w:numPr>
        <w:shd w:val="clear" w:color="auto" w:fill="FFFFFF"/>
        <w:spacing w:line="276" w:lineRule="auto"/>
        <w:ind w:left="1701" w:hanging="1199"/>
        <w:jc w:val="left"/>
        <w:rPr>
          <w:rFonts w:ascii="Arial" w:eastAsia="Times New Roman" w:hAnsi="Arial" w:cs="Arial"/>
          <w:sz w:val="20"/>
          <w:szCs w:val="20"/>
        </w:rPr>
      </w:pPr>
      <w:r w:rsidRPr="00B77FD6">
        <w:rPr>
          <w:rFonts w:ascii="Arial" w:eastAsia="Times New Roman" w:hAnsi="Arial" w:cs="Arial"/>
          <w:sz w:val="20"/>
          <w:szCs w:val="20"/>
        </w:rPr>
        <w:t>Secures financial information by completing database backups</w:t>
      </w:r>
    </w:p>
    <w:p w14:paraId="2B19B256" w14:textId="77777777" w:rsidR="00B77FD6" w:rsidRDefault="00B77FD6" w:rsidP="00B77FD6">
      <w:pPr>
        <w:pStyle w:val="ListParagraph"/>
        <w:numPr>
          <w:ilvl w:val="0"/>
          <w:numId w:val="15"/>
        </w:numPr>
        <w:shd w:val="clear" w:color="auto" w:fill="FFFFFF"/>
        <w:spacing w:line="276" w:lineRule="auto"/>
        <w:ind w:left="1701" w:hanging="1199"/>
        <w:jc w:val="left"/>
        <w:rPr>
          <w:rFonts w:ascii="Arial" w:eastAsia="Times New Roman" w:hAnsi="Arial" w:cs="Arial"/>
          <w:sz w:val="20"/>
          <w:szCs w:val="20"/>
          <w:lang w:val="en-IN" w:eastAsia="en-IN"/>
        </w:rPr>
      </w:pPr>
      <w:r w:rsidRPr="00027028">
        <w:rPr>
          <w:rFonts w:ascii="Arial" w:eastAsia="Times New Roman" w:hAnsi="Arial" w:cs="Arial"/>
          <w:sz w:val="20"/>
          <w:szCs w:val="20"/>
          <w:lang w:val="en-IN" w:eastAsia="en-IN"/>
        </w:rPr>
        <w:t>Maintained VAT account and prepared Tax Returns.</w:t>
      </w:r>
    </w:p>
    <w:p w14:paraId="13DB5181" w14:textId="77777777" w:rsidR="00905F76" w:rsidRPr="00027028" w:rsidRDefault="00905F76" w:rsidP="00B77FD6">
      <w:pPr>
        <w:pStyle w:val="ListParagraph"/>
        <w:numPr>
          <w:ilvl w:val="0"/>
          <w:numId w:val="15"/>
        </w:numPr>
        <w:shd w:val="clear" w:color="auto" w:fill="FFFFFF"/>
        <w:spacing w:line="276" w:lineRule="auto"/>
        <w:ind w:left="1701" w:hanging="1199"/>
        <w:jc w:val="left"/>
        <w:rPr>
          <w:rFonts w:ascii="Arial" w:eastAsia="Times New Roman" w:hAnsi="Arial" w:cs="Arial"/>
          <w:sz w:val="20"/>
          <w:szCs w:val="20"/>
          <w:lang w:val="en-IN" w:eastAsia="en-IN"/>
        </w:rPr>
      </w:pPr>
      <w:r w:rsidRPr="00905F76">
        <w:rPr>
          <w:rFonts w:ascii="Arial" w:eastAsia="Times New Roman" w:hAnsi="Arial" w:cs="Arial"/>
          <w:sz w:val="20"/>
          <w:szCs w:val="20"/>
          <w:lang w:val="en-IN" w:eastAsia="en-IN"/>
        </w:rPr>
        <w:t>Provide quick, efficient and reliable services for all Government related jobs such as Employment Permits, Entry Visas, Medical Examinations, miscellaneous jobs related to Immigration, Ministry of Labour &amp; Consulates, and Business Licences to the company and its group</w:t>
      </w:r>
    </w:p>
    <w:bookmarkEnd w:id="12"/>
    <w:p w14:paraId="709A1681" w14:textId="625E3CBC" w:rsidR="002B06E0" w:rsidRDefault="002B06E0" w:rsidP="002B06E0">
      <w:pPr>
        <w:pStyle w:val="Heading4"/>
        <w:tabs>
          <w:tab w:val="center" w:pos="3383"/>
        </w:tabs>
        <w:spacing w:after="240"/>
        <w:jc w:val="both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  <w:u w:val="single"/>
        </w:rPr>
        <w:t>Previous Work history</w:t>
      </w:r>
      <w:r w:rsidRPr="00B15709">
        <w:rPr>
          <w:rFonts w:ascii="Arial" w:hAnsi="Arial" w:cs="Arial"/>
          <w:sz w:val="20"/>
          <w:szCs w:val="20"/>
          <w:u w:val="single"/>
        </w:rPr>
        <w:t xml:space="preserve"> </w:t>
      </w:r>
    </w:p>
    <w:p w14:paraId="544CEB76" w14:textId="77777777" w:rsidR="002B06E0" w:rsidRPr="002B06E0" w:rsidRDefault="002B06E0" w:rsidP="002B06E0">
      <w:pPr>
        <w:pStyle w:val="Heading5"/>
      </w:pPr>
    </w:p>
    <w:p w14:paraId="2AA6DCDA" w14:textId="77777777" w:rsidR="00D70063" w:rsidRDefault="00905F76" w:rsidP="002E6C21">
      <w:pPr>
        <w:pStyle w:val="Heading4"/>
        <w:spacing w:after="240"/>
        <w:jc w:val="both"/>
      </w:pPr>
      <w:r>
        <w:t>(</w:t>
      </w:r>
      <w:r w:rsidRPr="002B06E0">
        <w:rPr>
          <w:sz w:val="24"/>
        </w:rPr>
        <w:t>B</w:t>
      </w:r>
      <w:r w:rsidR="00B15709" w:rsidRPr="002B06E0">
        <w:rPr>
          <w:sz w:val="24"/>
        </w:rPr>
        <w:t xml:space="preserve">) </w:t>
      </w:r>
      <w:r w:rsidR="00CF7430" w:rsidRPr="002B06E0">
        <w:rPr>
          <w:sz w:val="24"/>
        </w:rPr>
        <w:t xml:space="preserve">ACS </w:t>
      </w:r>
      <w:r w:rsidR="002E31A4" w:rsidRPr="002B06E0">
        <w:rPr>
          <w:sz w:val="24"/>
        </w:rPr>
        <w:t>GLOBTIC GEN</w:t>
      </w:r>
      <w:r w:rsidR="00A73E20" w:rsidRPr="002B06E0">
        <w:rPr>
          <w:sz w:val="24"/>
        </w:rPr>
        <w:t>e</w:t>
      </w:r>
      <w:r w:rsidR="002E31A4" w:rsidRPr="002B06E0">
        <w:rPr>
          <w:sz w:val="24"/>
        </w:rPr>
        <w:t>RAL</w:t>
      </w:r>
      <w:r w:rsidR="00A73E20" w:rsidRPr="002B06E0">
        <w:rPr>
          <w:sz w:val="24"/>
        </w:rPr>
        <w:t xml:space="preserve"> T</w:t>
      </w:r>
      <w:r w:rsidR="00CF7430" w:rsidRPr="002B06E0">
        <w:rPr>
          <w:sz w:val="24"/>
        </w:rPr>
        <w:t>r</w:t>
      </w:r>
      <w:r w:rsidR="00A73E20" w:rsidRPr="002B06E0">
        <w:rPr>
          <w:sz w:val="24"/>
        </w:rPr>
        <w:t>a</w:t>
      </w:r>
      <w:r w:rsidR="00CF7430" w:rsidRPr="002B06E0">
        <w:rPr>
          <w:sz w:val="24"/>
        </w:rPr>
        <w:t xml:space="preserve">ding LLc, Dubai </w:t>
      </w:r>
      <w:r w:rsidR="00006A6A" w:rsidRPr="002B06E0">
        <w:rPr>
          <w:sz w:val="24"/>
        </w:rPr>
        <w:t>(FMCG-Horeca</w:t>
      </w:r>
      <w:r w:rsidR="00D7678F" w:rsidRPr="002B06E0">
        <w:rPr>
          <w:sz w:val="24"/>
        </w:rPr>
        <w:t xml:space="preserve"> Division</w:t>
      </w:r>
      <w:r w:rsidR="00006A6A" w:rsidRPr="002B06E0">
        <w:rPr>
          <w:sz w:val="24"/>
        </w:rPr>
        <w:t>)</w:t>
      </w:r>
    </w:p>
    <w:p w14:paraId="5E736C9D" w14:textId="7B7613D6" w:rsidR="00D70063" w:rsidRDefault="002B06E0" w:rsidP="00862677">
      <w:r>
        <w:t>Period:</w:t>
      </w:r>
      <w:r w:rsidR="00862677">
        <w:t xml:space="preserve"> May </w:t>
      </w:r>
      <w:r>
        <w:t>2015 to</w:t>
      </w:r>
      <w:r w:rsidR="00905F76">
        <w:t xml:space="preserve"> </w:t>
      </w:r>
      <w:r w:rsidR="00862677">
        <w:t>May 2018</w:t>
      </w:r>
    </w:p>
    <w:p w14:paraId="59315908" w14:textId="775D35D4" w:rsidR="002B06E0" w:rsidRPr="00D46567" w:rsidRDefault="002B06E0" w:rsidP="002B06E0">
      <w:pPr>
        <w:jc w:val="both"/>
        <w:rPr>
          <w:sz w:val="26"/>
          <w:szCs w:val="28"/>
          <w:lang w:eastAsia="ja-JP"/>
        </w:rPr>
      </w:pPr>
      <w:r>
        <w:rPr>
          <w:rFonts w:ascii="Arial Narrow" w:hAnsi="Arial Narrow" w:cs="Calibri"/>
          <w:bCs/>
          <w:sz w:val="22"/>
          <w:szCs w:val="22"/>
          <w:lang w:bidi="ml-IN"/>
        </w:rPr>
        <w:t>Assigned as Accountant</w:t>
      </w:r>
    </w:p>
    <w:p w14:paraId="432C7989" w14:textId="77777777" w:rsidR="00D70063" w:rsidRPr="002B06E0" w:rsidRDefault="00905F76" w:rsidP="00372D61">
      <w:pPr>
        <w:pStyle w:val="Heading4"/>
        <w:jc w:val="both"/>
        <w:rPr>
          <w:rFonts w:ascii="Arial" w:hAnsi="Arial" w:cs="Arial"/>
          <w:sz w:val="24"/>
        </w:rPr>
      </w:pPr>
      <w:r w:rsidRPr="002B06E0">
        <w:rPr>
          <w:rFonts w:ascii="Arial" w:hAnsi="Arial" w:cs="Arial"/>
          <w:sz w:val="24"/>
        </w:rPr>
        <w:t>(C</w:t>
      </w:r>
      <w:r w:rsidR="00B15709" w:rsidRPr="002B06E0">
        <w:rPr>
          <w:rFonts w:ascii="Arial" w:hAnsi="Arial" w:cs="Arial"/>
          <w:sz w:val="24"/>
        </w:rPr>
        <w:t xml:space="preserve">) </w:t>
      </w:r>
      <w:r w:rsidR="004B0AFD" w:rsidRPr="002B06E0">
        <w:rPr>
          <w:rFonts w:ascii="Arial" w:hAnsi="Arial" w:cs="Arial"/>
          <w:sz w:val="24"/>
        </w:rPr>
        <w:t>Intermass engineering and cont. co. LLC</w:t>
      </w:r>
      <w:r w:rsidR="00B15709" w:rsidRPr="002B06E0">
        <w:rPr>
          <w:rFonts w:ascii="Arial" w:hAnsi="Arial" w:cs="Arial"/>
          <w:sz w:val="24"/>
        </w:rPr>
        <w:t xml:space="preserve"> (Sharjah) </w:t>
      </w:r>
    </w:p>
    <w:p w14:paraId="1C3F4F45" w14:textId="645FB8D4" w:rsidR="00D70063" w:rsidRDefault="00862677" w:rsidP="00862677">
      <w:r>
        <w:t>Period: Dec 2012 to April 2015</w:t>
      </w:r>
    </w:p>
    <w:p w14:paraId="43D0BD05" w14:textId="2BA054C6" w:rsidR="00B15709" w:rsidRPr="00D46567" w:rsidRDefault="00B469C8" w:rsidP="00372D61">
      <w:pPr>
        <w:jc w:val="both"/>
        <w:rPr>
          <w:sz w:val="26"/>
          <w:szCs w:val="28"/>
          <w:lang w:eastAsia="ja-JP"/>
        </w:rPr>
      </w:pPr>
      <w:r>
        <w:rPr>
          <w:rFonts w:ascii="Arial Narrow" w:hAnsi="Arial Narrow" w:cs="Calibri"/>
          <w:bCs/>
          <w:sz w:val="22"/>
          <w:szCs w:val="22"/>
          <w:lang w:bidi="ml-IN"/>
        </w:rPr>
        <w:t>Assigned as Accounts</w:t>
      </w:r>
      <w:r w:rsidR="00D46567" w:rsidRPr="00D46567">
        <w:rPr>
          <w:rFonts w:ascii="Arial Narrow" w:hAnsi="Arial Narrow" w:cs="Calibri"/>
          <w:bCs/>
          <w:sz w:val="22"/>
          <w:szCs w:val="22"/>
          <w:lang w:bidi="ml-IN"/>
        </w:rPr>
        <w:t xml:space="preserve"> </w:t>
      </w:r>
      <w:r>
        <w:rPr>
          <w:rFonts w:ascii="Arial Narrow" w:hAnsi="Arial Narrow" w:cs="Calibri"/>
          <w:bCs/>
          <w:sz w:val="22"/>
          <w:szCs w:val="22"/>
          <w:lang w:bidi="ml-IN"/>
        </w:rPr>
        <w:t xml:space="preserve">Clerk </w:t>
      </w:r>
    </w:p>
    <w:p w14:paraId="1BCB7740" w14:textId="77777777" w:rsidR="00911545" w:rsidRPr="00911545" w:rsidRDefault="00905F76" w:rsidP="005C316B">
      <w:pPr>
        <w:rPr>
          <w:rFonts w:ascii="Arial" w:hAnsi="Arial" w:cs="Arial"/>
          <w:b/>
          <w:bCs/>
        </w:rPr>
      </w:pPr>
      <w:bookmarkStart w:id="14" w:name="_Hlk103057500"/>
      <w:bookmarkEnd w:id="10"/>
      <w:r w:rsidRPr="00911545">
        <w:rPr>
          <w:rFonts w:ascii="Arial" w:hAnsi="Arial" w:cs="Arial"/>
          <w:b/>
          <w:bCs/>
        </w:rPr>
        <w:lastRenderedPageBreak/>
        <w:t>(D</w:t>
      </w:r>
      <w:r w:rsidR="00B469C8" w:rsidRPr="00911545">
        <w:rPr>
          <w:rFonts w:ascii="Arial" w:hAnsi="Arial" w:cs="Arial"/>
          <w:b/>
          <w:bCs/>
        </w:rPr>
        <w:t>) Clarion properties Ltd (Satya Group) Delhi, India</w:t>
      </w:r>
      <w:bookmarkEnd w:id="1"/>
      <w:bookmarkEnd w:id="14"/>
    </w:p>
    <w:p w14:paraId="2EE28371" w14:textId="6F333D81" w:rsidR="005C316B" w:rsidRDefault="005C316B" w:rsidP="005C316B">
      <w:r w:rsidRPr="005C316B">
        <w:t xml:space="preserve"> </w:t>
      </w:r>
      <w:r>
        <w:t xml:space="preserve">Period: </w:t>
      </w:r>
      <w:bookmarkEnd w:id="11"/>
      <w:r>
        <w:t>March 2011</w:t>
      </w:r>
      <w:r w:rsidRPr="00B15709">
        <w:t xml:space="preserve"> to </w:t>
      </w:r>
      <w:r>
        <w:t xml:space="preserve">Dec 2012 </w:t>
      </w:r>
    </w:p>
    <w:p w14:paraId="42D95CD1" w14:textId="77777777" w:rsidR="005C316B" w:rsidRPr="00D46567" w:rsidRDefault="005C316B" w:rsidP="005C316B">
      <w:pPr>
        <w:jc w:val="both"/>
        <w:rPr>
          <w:sz w:val="26"/>
          <w:szCs w:val="28"/>
          <w:lang w:eastAsia="ja-JP"/>
        </w:rPr>
      </w:pPr>
      <w:r>
        <w:rPr>
          <w:rFonts w:ascii="Arial Narrow" w:hAnsi="Arial Narrow" w:cs="Calibri"/>
          <w:bCs/>
          <w:sz w:val="22"/>
          <w:szCs w:val="22"/>
          <w:lang w:bidi="ml-IN"/>
        </w:rPr>
        <w:t xml:space="preserve">Assigned as Officer- Accounts &amp; Finance </w:t>
      </w:r>
    </w:p>
    <w:p w14:paraId="27CAA4CE" w14:textId="77777777" w:rsidR="005C316B" w:rsidRDefault="005C316B" w:rsidP="005C316B">
      <w:pPr>
        <w:autoSpaceDE w:val="0"/>
        <w:autoSpaceDN w:val="0"/>
        <w:adjustRightInd w:val="0"/>
        <w:spacing w:after="0"/>
        <w:jc w:val="both"/>
        <w:rPr>
          <w:rStyle w:val="apple-style-span"/>
          <w:rFonts w:ascii="Arial Narrow" w:hAnsi="Arial Narrow" w:cs="Calibri"/>
          <w:sz w:val="20"/>
          <w:szCs w:val="20"/>
        </w:rPr>
      </w:pPr>
      <w:r w:rsidRPr="002B06E0">
        <w:rPr>
          <w:rFonts w:ascii="Arial" w:hAnsi="Arial" w:cs="Arial"/>
        </w:rPr>
        <w:t xml:space="preserve">(E) </w:t>
      </w:r>
      <w:r w:rsidRPr="002B06E0">
        <w:rPr>
          <w:rFonts w:ascii="Arial Narrow" w:hAnsi="Arial Narrow" w:cs="Calibri"/>
          <w:b/>
          <w:bCs/>
          <w:lang w:bidi="ml-IN"/>
        </w:rPr>
        <w:t>NG-NCCL-JV (Nagarjuna Construction Co. Ltd), Noida, India</w:t>
      </w:r>
      <w:r w:rsidRPr="00A23143">
        <w:rPr>
          <w:rFonts w:ascii="Arial Narrow" w:hAnsi="Arial Narrow" w:cs="Calibri"/>
          <w:b/>
          <w:bCs/>
          <w:sz w:val="20"/>
          <w:szCs w:val="20"/>
          <w:lang w:bidi="ml-IN"/>
        </w:rPr>
        <w:t xml:space="preserve"> </w:t>
      </w:r>
      <w:r w:rsidRPr="00A23143">
        <w:rPr>
          <w:rStyle w:val="apple-style-span"/>
          <w:rFonts w:ascii="Arial Narrow" w:hAnsi="Arial Narrow" w:cs="Calibri"/>
          <w:sz w:val="20"/>
          <w:szCs w:val="20"/>
        </w:rPr>
        <w:t xml:space="preserve">(NCCL – OIL GAS &amp; WATER Division- Construction Company for Public Sector/Govt. Undertaking like </w:t>
      </w:r>
      <w:proofErr w:type="gramStart"/>
      <w:r w:rsidRPr="00A23143">
        <w:rPr>
          <w:rStyle w:val="apple-style-span"/>
          <w:rFonts w:ascii="Arial Narrow" w:hAnsi="Arial Narrow" w:cs="Calibri"/>
          <w:sz w:val="20"/>
          <w:szCs w:val="20"/>
        </w:rPr>
        <w:t>BPCL,HPCL</w:t>
      </w:r>
      <w:proofErr w:type="gramEnd"/>
      <w:r w:rsidRPr="00A23143">
        <w:rPr>
          <w:rStyle w:val="apple-style-span"/>
          <w:rFonts w:ascii="Arial Narrow" w:hAnsi="Arial Narrow" w:cs="Calibri"/>
          <w:sz w:val="20"/>
          <w:szCs w:val="20"/>
        </w:rPr>
        <w:t xml:space="preserve">,IOCL,GAIL,NTPC, BHEL </w:t>
      </w:r>
      <w:proofErr w:type="spellStart"/>
      <w:r w:rsidRPr="00A23143">
        <w:rPr>
          <w:rStyle w:val="apple-style-span"/>
          <w:rFonts w:ascii="Arial Narrow" w:hAnsi="Arial Narrow" w:cs="Calibri"/>
          <w:sz w:val="20"/>
          <w:szCs w:val="20"/>
        </w:rPr>
        <w:t>etc</w:t>
      </w:r>
      <w:proofErr w:type="spellEnd"/>
      <w:r w:rsidRPr="00A23143">
        <w:rPr>
          <w:rStyle w:val="apple-style-span"/>
          <w:rFonts w:ascii="Arial Narrow" w:hAnsi="Arial Narrow" w:cs="Calibri"/>
          <w:sz w:val="20"/>
          <w:szCs w:val="20"/>
        </w:rPr>
        <w:t xml:space="preserve"> carrying out Pipelines &amp; Refinery Projects)</w:t>
      </w:r>
    </w:p>
    <w:p w14:paraId="24213560" w14:textId="77777777" w:rsidR="005C316B" w:rsidRDefault="005C316B" w:rsidP="005C316B">
      <w:r>
        <w:t>Period: Sep 2018 to Mar 2011</w:t>
      </w:r>
    </w:p>
    <w:p w14:paraId="290962BE" w14:textId="77777777" w:rsidR="005C316B" w:rsidRPr="00D46567" w:rsidRDefault="005C316B" w:rsidP="005C316B">
      <w:pPr>
        <w:jc w:val="both"/>
        <w:rPr>
          <w:sz w:val="26"/>
          <w:szCs w:val="28"/>
          <w:lang w:eastAsia="ja-JP"/>
        </w:rPr>
      </w:pPr>
      <w:r>
        <w:rPr>
          <w:rFonts w:ascii="Arial Narrow" w:hAnsi="Arial Narrow" w:cs="Calibri"/>
          <w:bCs/>
          <w:sz w:val="22"/>
          <w:szCs w:val="22"/>
          <w:lang w:bidi="ml-IN"/>
        </w:rPr>
        <w:t xml:space="preserve">Assigned as Asst: Accounts payable </w:t>
      </w:r>
    </w:p>
    <w:p w14:paraId="681DD5B5" w14:textId="77777777" w:rsidR="005C316B" w:rsidRPr="00B15709" w:rsidRDefault="005C316B" w:rsidP="005C316B">
      <w:pPr>
        <w:rPr>
          <w:u w:val="single"/>
          <w:lang w:eastAsia="ja-JP"/>
        </w:rPr>
      </w:pPr>
      <w:r w:rsidRPr="00B15709">
        <w:rPr>
          <w:u w:val="single"/>
          <w:lang w:eastAsia="ja-JP"/>
        </w:rPr>
        <w:t>Duties and responsibilities:</w:t>
      </w:r>
    </w:p>
    <w:p w14:paraId="5B9C73EB" w14:textId="63FE59B8" w:rsidR="005C316B" w:rsidRPr="00B15709" w:rsidRDefault="005C316B" w:rsidP="005C316B">
      <w:pPr>
        <w:pStyle w:val="ListParagraph"/>
        <w:numPr>
          <w:ilvl w:val="0"/>
          <w:numId w:val="11"/>
        </w:numPr>
        <w:shd w:val="clear" w:color="auto" w:fill="FFFFFF"/>
        <w:spacing w:after="150" w:line="276" w:lineRule="auto"/>
        <w:ind w:left="1134" w:firstLine="0"/>
        <w:rPr>
          <w:rFonts w:ascii="Arial" w:hAnsi="Arial" w:cs="Arial"/>
          <w:color w:val="000000"/>
          <w:sz w:val="20"/>
          <w:szCs w:val="20"/>
        </w:rPr>
      </w:pPr>
      <w:r w:rsidRPr="00B15709">
        <w:rPr>
          <w:rFonts w:ascii="Arial" w:hAnsi="Arial" w:cs="Arial"/>
          <w:color w:val="000000"/>
          <w:sz w:val="20"/>
          <w:szCs w:val="20"/>
        </w:rPr>
        <w:t xml:space="preserve">Prepares asset, liability, and capital account entries by compiling and </w:t>
      </w:r>
      <w:r w:rsidR="003367A2" w:rsidRPr="00B15709">
        <w:rPr>
          <w:rFonts w:ascii="Arial" w:hAnsi="Arial" w:cs="Arial"/>
          <w:color w:val="000000"/>
          <w:sz w:val="20"/>
          <w:szCs w:val="20"/>
        </w:rPr>
        <w:t>analysing</w:t>
      </w:r>
      <w:r w:rsidRPr="00B15709">
        <w:rPr>
          <w:rFonts w:ascii="Arial" w:hAnsi="Arial" w:cs="Arial"/>
          <w:color w:val="000000"/>
          <w:sz w:val="20"/>
          <w:szCs w:val="20"/>
        </w:rPr>
        <w:t xml:space="preserve"> account information.</w:t>
      </w:r>
    </w:p>
    <w:p w14:paraId="1C17DF2E" w14:textId="2B60DB93" w:rsidR="005C316B" w:rsidRPr="00B15709" w:rsidRDefault="005C316B" w:rsidP="005C316B">
      <w:pPr>
        <w:pStyle w:val="ListParagraph"/>
        <w:numPr>
          <w:ilvl w:val="0"/>
          <w:numId w:val="11"/>
        </w:numPr>
        <w:shd w:val="clear" w:color="auto" w:fill="FFFFFF"/>
        <w:spacing w:after="150" w:line="276" w:lineRule="auto"/>
        <w:ind w:left="1134" w:firstLine="0"/>
        <w:rPr>
          <w:rFonts w:ascii="Arial" w:hAnsi="Arial" w:cs="Arial"/>
          <w:color w:val="000000"/>
          <w:sz w:val="20"/>
          <w:szCs w:val="20"/>
        </w:rPr>
      </w:pPr>
      <w:r w:rsidRPr="00B15709">
        <w:rPr>
          <w:rFonts w:ascii="Arial" w:hAnsi="Arial" w:cs="Arial"/>
          <w:color w:val="000000"/>
          <w:sz w:val="20"/>
          <w:szCs w:val="20"/>
        </w:rPr>
        <w:t xml:space="preserve">Documents financial transactions by entering account information. Recommends financial actions by </w:t>
      </w:r>
      <w:r w:rsidR="003367A2" w:rsidRPr="00B15709">
        <w:rPr>
          <w:rFonts w:ascii="Arial" w:hAnsi="Arial" w:cs="Arial"/>
          <w:color w:val="000000"/>
          <w:sz w:val="20"/>
          <w:szCs w:val="20"/>
        </w:rPr>
        <w:t>analysing</w:t>
      </w:r>
      <w:r w:rsidRPr="00B15709">
        <w:rPr>
          <w:rFonts w:ascii="Arial" w:hAnsi="Arial" w:cs="Arial"/>
          <w:color w:val="000000"/>
          <w:sz w:val="20"/>
          <w:szCs w:val="20"/>
        </w:rPr>
        <w:t xml:space="preserve"> accounting options.</w:t>
      </w:r>
    </w:p>
    <w:p w14:paraId="5AD9B543" w14:textId="77777777" w:rsidR="005C316B" w:rsidRPr="00B15709" w:rsidRDefault="005C316B" w:rsidP="005C316B">
      <w:pPr>
        <w:pStyle w:val="ListParagraph"/>
        <w:numPr>
          <w:ilvl w:val="0"/>
          <w:numId w:val="11"/>
        </w:numPr>
        <w:shd w:val="clear" w:color="auto" w:fill="FFFFFF"/>
        <w:spacing w:after="150" w:line="276" w:lineRule="auto"/>
        <w:ind w:left="1134" w:firstLine="0"/>
        <w:rPr>
          <w:rFonts w:ascii="Arial" w:hAnsi="Arial" w:cs="Arial"/>
          <w:color w:val="000000"/>
          <w:sz w:val="20"/>
          <w:szCs w:val="20"/>
        </w:rPr>
      </w:pPr>
      <w:r w:rsidRPr="00B15709">
        <w:rPr>
          <w:rFonts w:ascii="Arial" w:hAnsi="Arial" w:cs="Arial"/>
          <w:color w:val="000000"/>
          <w:sz w:val="20"/>
          <w:szCs w:val="20"/>
        </w:rPr>
        <w:t>Reconciles processed work by verifying entries and comparing system reports to balances.</w:t>
      </w:r>
    </w:p>
    <w:p w14:paraId="6D0BA51A" w14:textId="77777777" w:rsidR="005C316B" w:rsidRPr="00B15709" w:rsidRDefault="005C316B" w:rsidP="005C316B">
      <w:pPr>
        <w:pStyle w:val="ListParagraph"/>
        <w:numPr>
          <w:ilvl w:val="0"/>
          <w:numId w:val="11"/>
        </w:numPr>
        <w:shd w:val="clear" w:color="auto" w:fill="FFFFFF"/>
        <w:spacing w:after="150" w:line="276" w:lineRule="auto"/>
        <w:ind w:left="1134" w:firstLine="0"/>
        <w:rPr>
          <w:rFonts w:ascii="Arial" w:hAnsi="Arial" w:cs="Arial"/>
          <w:color w:val="000000"/>
          <w:sz w:val="20"/>
          <w:szCs w:val="20"/>
        </w:rPr>
      </w:pPr>
      <w:r w:rsidRPr="00B15709">
        <w:rPr>
          <w:rFonts w:ascii="Arial" w:hAnsi="Arial" w:cs="Arial"/>
          <w:color w:val="000000"/>
          <w:sz w:val="20"/>
          <w:szCs w:val="20"/>
        </w:rPr>
        <w:t xml:space="preserve">Resolving purchase order, contract, invoice, or payment discrepancies and documentation; ensuring credit is received for outstanding memos; issuing stop-payments or purchase order amendments. </w:t>
      </w:r>
    </w:p>
    <w:p w14:paraId="72C9C782" w14:textId="77777777" w:rsidR="005C316B" w:rsidRPr="00B15709" w:rsidRDefault="005C316B" w:rsidP="005C316B">
      <w:pPr>
        <w:pStyle w:val="ListParagraph"/>
        <w:numPr>
          <w:ilvl w:val="0"/>
          <w:numId w:val="11"/>
        </w:numPr>
        <w:shd w:val="clear" w:color="auto" w:fill="FFFFFF"/>
        <w:spacing w:after="150" w:line="276" w:lineRule="auto"/>
        <w:ind w:left="1134" w:firstLine="0"/>
        <w:rPr>
          <w:rFonts w:ascii="Arial" w:hAnsi="Arial" w:cs="Arial"/>
          <w:color w:val="000000"/>
          <w:sz w:val="20"/>
          <w:szCs w:val="20"/>
        </w:rPr>
      </w:pPr>
      <w:r w:rsidRPr="00B15709">
        <w:rPr>
          <w:rFonts w:ascii="Arial" w:hAnsi="Arial" w:cs="Arial"/>
          <w:color w:val="000000"/>
          <w:sz w:val="20"/>
          <w:szCs w:val="20"/>
        </w:rPr>
        <w:t xml:space="preserve">Pays employees by receiving and verifying expense reports and requests for advances; preparing cheques. </w:t>
      </w:r>
    </w:p>
    <w:p w14:paraId="41F7CA2D" w14:textId="77777777" w:rsidR="005C316B" w:rsidRPr="00B15709" w:rsidRDefault="005C316B" w:rsidP="005C316B">
      <w:pPr>
        <w:pStyle w:val="ListParagraph"/>
        <w:numPr>
          <w:ilvl w:val="0"/>
          <w:numId w:val="11"/>
        </w:numPr>
        <w:shd w:val="clear" w:color="auto" w:fill="FFFFFF"/>
        <w:spacing w:after="150" w:line="276" w:lineRule="auto"/>
        <w:ind w:left="1134" w:firstLine="0"/>
        <w:rPr>
          <w:rFonts w:ascii="Arial" w:hAnsi="Arial" w:cs="Arial"/>
          <w:color w:val="000000"/>
          <w:sz w:val="20"/>
          <w:szCs w:val="20"/>
        </w:rPr>
      </w:pPr>
      <w:r w:rsidRPr="00B15709">
        <w:rPr>
          <w:rFonts w:ascii="Arial" w:hAnsi="Arial" w:cs="Arial"/>
          <w:color w:val="000000"/>
          <w:sz w:val="20"/>
          <w:szCs w:val="20"/>
        </w:rPr>
        <w:t xml:space="preserve">Maintains accounting ledgers by verifying and posting account transactions. </w:t>
      </w:r>
    </w:p>
    <w:p w14:paraId="5A13F53D" w14:textId="77777777" w:rsidR="005C316B" w:rsidRPr="00B15709" w:rsidRDefault="005C316B" w:rsidP="005C316B">
      <w:pPr>
        <w:pStyle w:val="ListParagraph"/>
        <w:numPr>
          <w:ilvl w:val="0"/>
          <w:numId w:val="11"/>
        </w:numPr>
        <w:shd w:val="clear" w:color="auto" w:fill="FFFFFF"/>
        <w:spacing w:after="150" w:line="276" w:lineRule="auto"/>
        <w:ind w:left="1134" w:firstLine="0"/>
        <w:rPr>
          <w:rFonts w:ascii="Arial" w:hAnsi="Arial" w:cs="Arial"/>
          <w:color w:val="000000"/>
          <w:sz w:val="20"/>
          <w:szCs w:val="20"/>
        </w:rPr>
      </w:pPr>
      <w:r w:rsidRPr="00B15709">
        <w:rPr>
          <w:rFonts w:ascii="Arial" w:hAnsi="Arial" w:cs="Arial"/>
          <w:color w:val="000000"/>
          <w:sz w:val="20"/>
          <w:szCs w:val="20"/>
        </w:rPr>
        <w:t xml:space="preserve">Verifies vendor accounts by reconciling monthly statements and related transactions. </w:t>
      </w:r>
    </w:p>
    <w:p w14:paraId="4AB41DA5" w14:textId="77777777" w:rsidR="005C316B" w:rsidRDefault="005C316B" w:rsidP="005C316B">
      <w:pPr>
        <w:pStyle w:val="ListParagraph"/>
        <w:numPr>
          <w:ilvl w:val="0"/>
          <w:numId w:val="11"/>
        </w:numPr>
        <w:shd w:val="clear" w:color="auto" w:fill="FFFFFF"/>
        <w:spacing w:after="150" w:line="276" w:lineRule="auto"/>
        <w:ind w:left="1134" w:firstLine="0"/>
        <w:rPr>
          <w:rFonts w:ascii="Arial Narrow" w:hAnsi="Arial Narrow" w:cs="Calibri"/>
          <w:color w:val="000000"/>
          <w:sz w:val="20"/>
          <w:szCs w:val="20"/>
        </w:rPr>
      </w:pPr>
      <w:r w:rsidRPr="00B15709">
        <w:rPr>
          <w:rFonts w:ascii="Arial" w:hAnsi="Arial" w:cs="Arial"/>
          <w:color w:val="000000"/>
          <w:sz w:val="20"/>
          <w:szCs w:val="20"/>
        </w:rPr>
        <w:t>Maintains historical records by microfilming and filing documents. Disburses petty cash by recording entry; verifying documentation. Protects organization's value by keeping information confidential</w:t>
      </w:r>
      <w:r w:rsidRPr="00B15709">
        <w:rPr>
          <w:rFonts w:ascii="Arial Narrow" w:hAnsi="Arial Narrow" w:cs="Calibri"/>
          <w:color w:val="000000"/>
          <w:sz w:val="20"/>
          <w:szCs w:val="20"/>
        </w:rPr>
        <w:t>.</w:t>
      </w:r>
    </w:p>
    <w:p w14:paraId="7AE21FC6" w14:textId="77777777" w:rsidR="005C316B" w:rsidRDefault="005C316B" w:rsidP="005C316B">
      <w:pPr>
        <w:pStyle w:val="Heading4"/>
        <w:spacing w:line="276" w:lineRule="auto"/>
      </w:pPr>
    </w:p>
    <w:p w14:paraId="4FE9F128" w14:textId="77777777" w:rsidR="005C316B" w:rsidRPr="009A6ED0" w:rsidRDefault="005C316B" w:rsidP="005C316B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pict w14:anchorId="14F63530">
          <v:rect id="_x0000_i1059" style="width:6in;height:.75pt" o:hrstd="t" o:hrnoshade="t" o:hr="t" fillcolor="#333" stroked="f"/>
        </w:pict>
      </w:r>
    </w:p>
    <w:p w14:paraId="5CD559AE" w14:textId="77777777" w:rsidR="005C316B" w:rsidRPr="009A6ED0" w:rsidRDefault="005C316B" w:rsidP="005C316B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</w:rPr>
      </w:pPr>
      <w:r w:rsidRPr="009A6ED0">
        <w:rPr>
          <w:rFonts w:ascii="Times New Roman" w:eastAsia="Times New Roman" w:hAnsi="Times New Roman" w:cs="Times New Roman"/>
          <w:b/>
          <w:bCs/>
        </w:rPr>
        <w:t>EDUCATION &amp; CREDENTIALS</w:t>
      </w:r>
    </w:p>
    <w:p w14:paraId="7FDE535B" w14:textId="77777777" w:rsidR="005C316B" w:rsidRPr="009A6ED0" w:rsidRDefault="005C316B" w:rsidP="005C316B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pict w14:anchorId="446341DD">
          <v:rect id="_x0000_i1060" style="width:468pt;height:1.5pt" o:hrstd="t" o:hrnoshade="t" o:hr="t" fillcolor="#333" stroked="f"/>
        </w:pict>
      </w:r>
    </w:p>
    <w:p w14:paraId="0F30C086" w14:textId="77777777" w:rsidR="005C316B" w:rsidRPr="009A6ED0" w:rsidRDefault="005C316B" w:rsidP="005C316B">
      <w:pPr>
        <w:pStyle w:val="NoSpacing"/>
        <w:numPr>
          <w:ilvl w:val="0"/>
          <w:numId w:val="13"/>
        </w:numPr>
        <w:spacing w:line="276" w:lineRule="auto"/>
      </w:pPr>
      <w:r w:rsidRPr="009A6ED0">
        <w:t xml:space="preserve">SSLC from Board of Examination, Kerala  </w:t>
      </w:r>
    </w:p>
    <w:p w14:paraId="5C568EE6" w14:textId="7C878405" w:rsidR="005C316B" w:rsidRPr="009A6ED0" w:rsidRDefault="00911545" w:rsidP="005C316B">
      <w:pPr>
        <w:pStyle w:val="NoSpacing"/>
        <w:numPr>
          <w:ilvl w:val="0"/>
          <w:numId w:val="13"/>
        </w:numPr>
        <w:spacing w:line="276" w:lineRule="auto"/>
      </w:pPr>
      <w:r>
        <w:t xml:space="preserve">Plus </w:t>
      </w:r>
      <w:r w:rsidR="005E4EA8" w:rsidRPr="009A6ED0">
        <w:t>2 from</w:t>
      </w:r>
      <w:r w:rsidR="005C316B" w:rsidRPr="009A6ED0">
        <w:t xml:space="preserve"> Board of Higher secondary examination, Kerala</w:t>
      </w:r>
    </w:p>
    <w:p w14:paraId="7FB4EC8F" w14:textId="00404A52" w:rsidR="005C316B" w:rsidRDefault="005C316B" w:rsidP="005C316B">
      <w:pPr>
        <w:pStyle w:val="NoSpacing"/>
        <w:numPr>
          <w:ilvl w:val="0"/>
          <w:numId w:val="13"/>
        </w:numPr>
        <w:spacing w:line="276" w:lineRule="auto"/>
      </w:pPr>
      <w:r>
        <w:t xml:space="preserve">Bachelor's Degree in Commerce: </w:t>
      </w:r>
      <w:r w:rsidR="005E4EA8">
        <w:t>B. Com</w:t>
      </w:r>
      <w:r>
        <w:t xml:space="preserve">, from University of Calicut </w:t>
      </w:r>
    </w:p>
    <w:p w14:paraId="5AE43670" w14:textId="77777777" w:rsidR="005C316B" w:rsidRDefault="005C316B" w:rsidP="005C316B">
      <w:pPr>
        <w:pStyle w:val="NoSpacing"/>
        <w:spacing w:line="276" w:lineRule="auto"/>
        <w:ind w:left="720"/>
      </w:pPr>
    </w:p>
    <w:p w14:paraId="000956B6" w14:textId="77777777" w:rsidR="005C316B" w:rsidRPr="00210A4F" w:rsidRDefault="005C316B" w:rsidP="005C316B">
      <w:pPr>
        <w:pStyle w:val="Heading5"/>
      </w:pPr>
    </w:p>
    <w:p w14:paraId="02BC6FF0" w14:textId="77777777" w:rsidR="005C316B" w:rsidRDefault="005C316B" w:rsidP="005C316B">
      <w:pPr>
        <w:pStyle w:val="NoSpacing"/>
        <w:spacing w:line="276" w:lineRule="auto"/>
        <w:ind w:left="720"/>
      </w:pPr>
    </w:p>
    <w:p w14:paraId="121EEF48" w14:textId="03EF02CD" w:rsidR="005C316B" w:rsidRPr="00210A4F" w:rsidRDefault="005C316B" w:rsidP="005C316B">
      <w:pPr>
        <w:pStyle w:val="Heading5"/>
      </w:pPr>
    </w:p>
    <w:bookmarkEnd w:id="0"/>
    <w:p w14:paraId="39F03013" w14:textId="01502670" w:rsidR="00B469C8" w:rsidRPr="002B06E0" w:rsidRDefault="00B469C8" w:rsidP="00372D61">
      <w:pPr>
        <w:pStyle w:val="Heading4"/>
        <w:jc w:val="both"/>
        <w:rPr>
          <w:rFonts w:ascii="Arial" w:hAnsi="Arial" w:cs="Arial"/>
          <w:sz w:val="24"/>
        </w:rPr>
      </w:pPr>
    </w:p>
    <w:sectPr w:rsidR="00B469C8" w:rsidRPr="002B06E0" w:rsidSect="00ED2405">
      <w:headerReference w:type="default" r:id="rId11"/>
      <w:pgSz w:w="12240" w:h="15840" w:code="1"/>
      <w:pgMar w:top="1267" w:right="619" w:bottom="1080" w:left="396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2E0457" w14:textId="77777777" w:rsidR="00E81A6F" w:rsidRDefault="00E81A6F" w:rsidP="00187B92">
      <w:pPr>
        <w:spacing w:after="0" w:line="240" w:lineRule="auto"/>
      </w:pPr>
      <w:r>
        <w:separator/>
      </w:r>
    </w:p>
  </w:endnote>
  <w:endnote w:type="continuationSeparator" w:id="0">
    <w:p w14:paraId="7EE458B3" w14:textId="77777777" w:rsidR="00E81A6F" w:rsidRDefault="00E81A6F" w:rsidP="00187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906DF9" w14:textId="77777777" w:rsidR="00E81A6F" w:rsidRDefault="00E81A6F" w:rsidP="00187B92">
      <w:pPr>
        <w:spacing w:after="0" w:line="240" w:lineRule="auto"/>
      </w:pPr>
      <w:r>
        <w:separator/>
      </w:r>
    </w:p>
  </w:footnote>
  <w:footnote w:type="continuationSeparator" w:id="0">
    <w:p w14:paraId="4938A5A1" w14:textId="77777777" w:rsidR="00E81A6F" w:rsidRDefault="00E81A6F" w:rsidP="00187B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3302846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AC18967" w14:textId="77777777" w:rsidR="008544C7" w:rsidRDefault="00AC4A1D">
        <w:pPr>
          <w:pStyle w:val="Header"/>
        </w:pPr>
        <w:r>
          <w:fldChar w:fldCharType="begin"/>
        </w:r>
        <w:r w:rsidR="00187B92">
          <w:instrText xml:space="preserve"> PAGE   \* MERGEFORMAT </w:instrText>
        </w:r>
        <w:r>
          <w:fldChar w:fldCharType="separate"/>
        </w:r>
        <w:r w:rsidR="00905F76">
          <w:rPr>
            <w:noProof/>
          </w:rPr>
          <w:t>2</w:t>
        </w:r>
        <w:r>
          <w:rPr>
            <w:noProof/>
          </w:rPr>
          <w:fldChar w:fldCharType="end"/>
        </w:r>
        <w:r w:rsidR="00E81A6F">
          <w:rPr>
            <w:noProof/>
            <w:lang w:eastAsia="en-US"/>
          </w:rPr>
          <w:pict w14:anchorId="40CF0A1F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49" type="#_x0000_t202" alt="Sidebar text box" style="position:absolute;left:0;text-align:left;margin-left:0;margin-top:0;width:169.2pt;height:666pt;z-index:251659264;visibility:visible;mso-left-percent:88;mso-wrap-distance-top:3.6pt;mso-wrap-distance-bottom:3.6pt;mso-position-horizontal-relative:page;mso-position-vertical-relative:margin;mso-left-percent:88;mso-width-relative:margin;mso-height-relative:margin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" filled="f" stroked="f">
              <v:textbox style="mso-next-textbox:#_x0000_s2049" inset="0,0,0,0">
                <w:txbxContent>
                  <w:tbl>
                    <w:tblPr>
                      <w:tblStyle w:val="TableGrid"/>
                      <w:tblW w:w="5000" w:type="pct"/>
                      <w:tblBorders>
                        <w:top w:val="single" w:sz="18" w:space="0" w:color="864A04" w:themeColor="accent1" w:themeShade="80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3399"/>
                    </w:tblGrid>
                    <w:tr w:rsidR="002C0739" w:rsidRPr="00210A4F" w14:paraId="1E14B834" w14:textId="77777777" w:rsidTr="00B469C8">
                      <w:trPr>
                        <w:tblHeader/>
                      </w:trPr>
                      <w:tc>
                        <w:tcPr>
                          <w:tcW w:w="3399" w:type="dxa"/>
                        </w:tcPr>
                        <w:sdt>
                          <w:sdtPr>
                            <w:rPr>
                              <w:rFonts w:ascii="Arial" w:hAnsi="Arial" w:cs="Arial"/>
                            </w:rPr>
                            <w:alias w:val="Your Name"/>
                            <w:tag w:val="Your Name"/>
                            <w:id w:val="1777370408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 w:multiLine="1"/>
                          </w:sdtPr>
                          <w:sdtEndPr/>
                          <w:sdtContent>
                            <w:p w14:paraId="3B07D3D3" w14:textId="77777777" w:rsidR="002C0739" w:rsidRPr="00210A4F" w:rsidRDefault="005718CF" w:rsidP="00187B92">
                              <w:pPr>
                                <w:pStyle w:val="Title"/>
                                <w:rPr>
                                  <w:rFonts w:ascii="Arial" w:hAnsi="Arial" w:cs="Arial"/>
                                </w:rPr>
                              </w:pPr>
                              <w:r w:rsidRPr="00210A4F">
                                <w:rPr>
                                  <w:rFonts w:ascii="Arial" w:hAnsi="Arial" w:cs="Arial"/>
                                </w:rPr>
                                <w:t>Bipin</w:t>
                              </w:r>
                            </w:p>
                          </w:sdtContent>
                        </w:sdt>
                        <w:p w14:paraId="36560BF0" w14:textId="7070485C" w:rsidR="002C0739" w:rsidRPr="00210A4F" w:rsidRDefault="00E81A6F" w:rsidP="008544C7">
                          <w:pPr>
                            <w:pStyle w:val="Subtitle"/>
                            <w:rPr>
                              <w:rFonts w:ascii="Arial" w:hAnsi="Arial" w:cs="Arial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</w:rPr>
                              <w:alias w:val="Position Title"/>
                              <w:tag w:val=""/>
                              <w:id w:val="839120990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 w:multiLine="1"/>
                            </w:sdtPr>
                            <w:sdtEndPr/>
                            <w:sdtContent>
                              <w:r w:rsidR="00F67B29">
                                <w:rPr>
                                  <w:rFonts w:ascii="Arial" w:hAnsi="Arial" w:cs="Arial"/>
                                </w:rPr>
                                <w:t>Accountant</w:t>
                              </w:r>
                              <w:r w:rsidR="00F67B29">
                                <w:rPr>
                                  <w:rFonts w:ascii="Arial" w:hAnsi="Arial" w:cs="Arial"/>
                                </w:rPr>
                                <w:br/>
                              </w:r>
                            </w:sdtContent>
                          </w:sdt>
                        </w:p>
                      </w:tc>
                    </w:tr>
                  </w:tbl>
                  <w:p w14:paraId="1BEB5758" w14:textId="77777777" w:rsidR="00B469C8" w:rsidRPr="00210A4F" w:rsidRDefault="00B469C8" w:rsidP="00B469C8">
                    <w:pPr>
                      <w:rPr>
                        <w:rFonts w:ascii="Arial" w:hAnsi="Arial" w:cs="Arial"/>
                        <w:b/>
                        <w:bCs/>
                        <w:sz w:val="20"/>
                        <w:szCs w:val="20"/>
                        <w:u w:val="single"/>
                      </w:rPr>
                    </w:pPr>
                    <w:r w:rsidRPr="00210A4F">
                      <w:rPr>
                        <w:rFonts w:ascii="Arial" w:hAnsi="Arial" w:cs="Arial"/>
                        <w:b/>
                        <w:bCs/>
                        <w:sz w:val="20"/>
                        <w:szCs w:val="20"/>
                        <w:u w:val="single"/>
                      </w:rPr>
                      <w:t>Personal Details:</w:t>
                    </w:r>
                  </w:p>
                  <w:p w14:paraId="2E828424" w14:textId="77777777" w:rsidR="00B469C8" w:rsidRPr="00210A4F" w:rsidRDefault="00B469C8" w:rsidP="00B469C8">
                    <w:pPr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 w:rsidRPr="00210A4F">
                      <w:rPr>
                        <w:rFonts w:ascii="Arial" w:hAnsi="Arial" w:cs="Arial"/>
                        <w:sz w:val="20"/>
                        <w:szCs w:val="20"/>
                      </w:rPr>
                      <w:t>Date of Birthday:</w:t>
                    </w:r>
                    <w:r w:rsidRPr="00210A4F">
                      <w:rPr>
                        <w:rFonts w:ascii="Arial" w:hAnsi="Arial" w:cs="Arial"/>
                        <w:sz w:val="20"/>
                        <w:szCs w:val="20"/>
                      </w:rPr>
                      <w:tab/>
                      <w:t xml:space="preserve">                                              Jan.02, 1985</w:t>
                    </w:r>
                  </w:p>
                  <w:p w14:paraId="60142341" w14:textId="77777777" w:rsidR="00B469C8" w:rsidRPr="00210A4F" w:rsidRDefault="00B469C8" w:rsidP="00B469C8">
                    <w:pPr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 w:rsidRPr="00210A4F">
                      <w:rPr>
                        <w:rFonts w:ascii="Arial" w:hAnsi="Arial" w:cs="Arial"/>
                        <w:sz w:val="20"/>
                        <w:szCs w:val="20"/>
                      </w:rPr>
                      <w:t>Age:</w:t>
                    </w:r>
                    <w:r w:rsidRPr="00210A4F">
                      <w:rPr>
                        <w:rFonts w:ascii="Arial" w:hAnsi="Arial" w:cs="Arial"/>
                        <w:sz w:val="20"/>
                        <w:szCs w:val="20"/>
                      </w:rPr>
                      <w:tab/>
                    </w:r>
                    <w:r w:rsidRPr="00210A4F">
                      <w:rPr>
                        <w:rFonts w:ascii="Arial" w:hAnsi="Arial" w:cs="Arial"/>
                        <w:sz w:val="20"/>
                        <w:szCs w:val="20"/>
                      </w:rPr>
                      <w:tab/>
                      <w:t xml:space="preserve">                                              3</w:t>
                    </w:r>
                    <w:r w:rsidR="00372D61">
                      <w:rPr>
                        <w:rFonts w:ascii="Arial" w:hAnsi="Arial" w:cs="Arial"/>
                        <w:sz w:val="20"/>
                        <w:szCs w:val="20"/>
                      </w:rPr>
                      <w:t>3</w:t>
                    </w:r>
                    <w:r w:rsidRPr="00210A4F">
                      <w:rPr>
                        <w:rFonts w:ascii="Arial" w:hAnsi="Arial" w:cs="Arial"/>
                        <w:sz w:val="20"/>
                        <w:szCs w:val="20"/>
                      </w:rPr>
                      <w:t xml:space="preserve"> years old</w:t>
                    </w:r>
                  </w:p>
                  <w:p w14:paraId="7F996E12" w14:textId="77777777" w:rsidR="00B469C8" w:rsidRPr="00210A4F" w:rsidRDefault="00B469C8" w:rsidP="00B469C8">
                    <w:pPr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 w:rsidRPr="00210A4F">
                      <w:rPr>
                        <w:rFonts w:ascii="Arial" w:hAnsi="Arial" w:cs="Arial"/>
                        <w:sz w:val="20"/>
                        <w:szCs w:val="20"/>
                      </w:rPr>
                      <w:t>Civil Status:</w:t>
                    </w:r>
                    <w:r w:rsidRPr="00210A4F">
                      <w:rPr>
                        <w:rFonts w:ascii="Arial" w:hAnsi="Arial" w:cs="Arial"/>
                        <w:sz w:val="20"/>
                        <w:szCs w:val="20"/>
                      </w:rPr>
                      <w:tab/>
                      <w:t xml:space="preserve">                                              Married</w:t>
                    </w:r>
                  </w:p>
                  <w:p w14:paraId="3C20933D" w14:textId="77777777" w:rsidR="00B469C8" w:rsidRPr="00210A4F" w:rsidRDefault="00B469C8" w:rsidP="00B469C8">
                    <w:pPr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 w:rsidRPr="00210A4F">
                      <w:rPr>
                        <w:rFonts w:ascii="Arial" w:hAnsi="Arial" w:cs="Arial"/>
                        <w:sz w:val="20"/>
                        <w:szCs w:val="20"/>
                      </w:rPr>
                      <w:t>Nationality:</w:t>
                    </w:r>
                    <w:r w:rsidRPr="00210A4F">
                      <w:rPr>
                        <w:rFonts w:ascii="Arial" w:hAnsi="Arial" w:cs="Arial"/>
                        <w:sz w:val="20"/>
                        <w:szCs w:val="20"/>
                      </w:rPr>
                      <w:tab/>
                      <w:t xml:space="preserve">                                              Indian</w:t>
                    </w:r>
                  </w:p>
                  <w:p w14:paraId="48BD57D0" w14:textId="77777777" w:rsidR="00B469C8" w:rsidRPr="00210A4F" w:rsidRDefault="00B469C8" w:rsidP="00B469C8">
                    <w:pPr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 w:rsidRPr="00210A4F">
                      <w:rPr>
                        <w:rFonts w:ascii="Arial" w:hAnsi="Arial" w:cs="Arial"/>
                        <w:sz w:val="20"/>
                        <w:szCs w:val="20"/>
                      </w:rPr>
                      <w:t>Sex:</w:t>
                    </w:r>
                    <w:r w:rsidRPr="00210A4F">
                      <w:rPr>
                        <w:rFonts w:ascii="Arial" w:hAnsi="Arial" w:cs="Arial"/>
                        <w:sz w:val="20"/>
                        <w:szCs w:val="20"/>
                      </w:rPr>
                      <w:tab/>
                    </w:r>
                    <w:r w:rsidRPr="00210A4F">
                      <w:rPr>
                        <w:rFonts w:ascii="Arial" w:hAnsi="Arial" w:cs="Arial"/>
                        <w:sz w:val="20"/>
                        <w:szCs w:val="20"/>
                      </w:rPr>
                      <w:tab/>
                      <w:t xml:space="preserve">                                              Male</w:t>
                    </w:r>
                  </w:p>
                  <w:p w14:paraId="22DE996F" w14:textId="77777777" w:rsidR="00B469C8" w:rsidRPr="00210A4F" w:rsidRDefault="00B469C8" w:rsidP="00B469C8">
                    <w:pPr>
                      <w:rPr>
                        <w:rStyle w:val="apple-style-span"/>
                        <w:rFonts w:ascii="Arial" w:hAnsi="Arial" w:cs="Arial"/>
                        <w:sz w:val="20"/>
                        <w:szCs w:val="20"/>
                      </w:rPr>
                    </w:pPr>
                    <w:r w:rsidRPr="00210A4F">
                      <w:rPr>
                        <w:rFonts w:ascii="Arial" w:hAnsi="Arial" w:cs="Arial"/>
                        <w:sz w:val="20"/>
                        <w:szCs w:val="20"/>
                      </w:rPr>
                      <w:t>Passport No.:</w:t>
                    </w:r>
                    <w:r w:rsidRPr="00210A4F">
                      <w:rPr>
                        <w:rFonts w:ascii="Arial" w:hAnsi="Arial" w:cs="Arial"/>
                        <w:sz w:val="20"/>
                        <w:szCs w:val="20"/>
                      </w:rPr>
                      <w:tab/>
                      <w:t xml:space="preserve">                                              </w:t>
                    </w:r>
                    <w:r w:rsidRPr="00210A4F">
                      <w:rPr>
                        <w:rFonts w:ascii="Arial" w:hAnsi="Arial" w:cs="Arial"/>
                        <w:bCs/>
                        <w:color w:val="222222"/>
                        <w:sz w:val="20"/>
                        <w:szCs w:val="20"/>
                        <w:shd w:val="clear" w:color="auto" w:fill="FFFFFF"/>
                      </w:rPr>
                      <w:t>M2235825</w:t>
                    </w:r>
                  </w:p>
                  <w:p w14:paraId="50B10D1E" w14:textId="77777777" w:rsidR="00B469C8" w:rsidRPr="00210A4F" w:rsidRDefault="00B469C8" w:rsidP="00B469C8">
                    <w:pPr>
                      <w:rPr>
                        <w:rStyle w:val="apple-style-span"/>
                        <w:rFonts w:ascii="Arial" w:hAnsi="Arial" w:cs="Arial"/>
                        <w:sz w:val="20"/>
                        <w:szCs w:val="20"/>
                      </w:rPr>
                    </w:pPr>
                    <w:r w:rsidRPr="00210A4F">
                      <w:rPr>
                        <w:rStyle w:val="apple-style-span"/>
                        <w:rFonts w:ascii="Arial" w:hAnsi="Arial" w:cs="Arial"/>
                        <w:sz w:val="20"/>
                        <w:szCs w:val="20"/>
                      </w:rPr>
                      <w:t>Place of issue:</w:t>
                    </w:r>
                    <w:r w:rsidRPr="00210A4F">
                      <w:rPr>
                        <w:rStyle w:val="apple-style-span"/>
                        <w:rFonts w:ascii="Arial" w:hAnsi="Arial" w:cs="Arial"/>
                        <w:sz w:val="20"/>
                        <w:szCs w:val="20"/>
                      </w:rPr>
                      <w:tab/>
                      <w:t xml:space="preserve">                                              Kozikkode</w:t>
                    </w:r>
                  </w:p>
                  <w:p w14:paraId="335110EA" w14:textId="77777777" w:rsidR="00B469C8" w:rsidRPr="00210A4F" w:rsidRDefault="00B469C8" w:rsidP="00B469C8">
                    <w:pPr>
                      <w:rPr>
                        <w:rStyle w:val="apple-style-span"/>
                        <w:rFonts w:ascii="Arial" w:hAnsi="Arial" w:cs="Arial"/>
                        <w:sz w:val="20"/>
                        <w:szCs w:val="20"/>
                      </w:rPr>
                    </w:pPr>
                    <w:r w:rsidRPr="00210A4F">
                      <w:rPr>
                        <w:rStyle w:val="apple-style-span"/>
                        <w:rFonts w:ascii="Arial" w:hAnsi="Arial" w:cs="Arial"/>
                        <w:sz w:val="20"/>
                        <w:szCs w:val="20"/>
                      </w:rPr>
                      <w:t>Date of Issue:</w:t>
                    </w:r>
                    <w:r w:rsidRPr="00210A4F">
                      <w:rPr>
                        <w:rStyle w:val="apple-style-span"/>
                        <w:rFonts w:ascii="Arial" w:hAnsi="Arial" w:cs="Arial"/>
                        <w:sz w:val="20"/>
                        <w:szCs w:val="20"/>
                      </w:rPr>
                      <w:tab/>
                      <w:t xml:space="preserve">                                              18/09/2014</w:t>
                    </w:r>
                  </w:p>
                  <w:p w14:paraId="4802B2C1" w14:textId="77777777" w:rsidR="00B469C8" w:rsidRPr="00210A4F" w:rsidRDefault="00B469C8" w:rsidP="00B469C8">
                    <w:pPr>
                      <w:rPr>
                        <w:rStyle w:val="apple-style-span"/>
                        <w:rFonts w:ascii="Arial" w:hAnsi="Arial" w:cs="Arial"/>
                        <w:sz w:val="20"/>
                        <w:szCs w:val="20"/>
                      </w:rPr>
                    </w:pPr>
                    <w:r w:rsidRPr="00210A4F">
                      <w:rPr>
                        <w:rStyle w:val="apple-style-span"/>
                        <w:rFonts w:ascii="Arial" w:hAnsi="Arial" w:cs="Arial"/>
                        <w:sz w:val="20"/>
                        <w:szCs w:val="20"/>
                      </w:rPr>
                      <w:t>Date of Expiry:</w:t>
                    </w:r>
                    <w:r w:rsidRPr="00210A4F">
                      <w:rPr>
                        <w:rStyle w:val="apple-style-span"/>
                        <w:rFonts w:ascii="Arial" w:hAnsi="Arial" w:cs="Arial"/>
                        <w:sz w:val="20"/>
                        <w:szCs w:val="20"/>
                      </w:rPr>
                      <w:tab/>
                      <w:t xml:space="preserve">                                              17/09/2024</w:t>
                    </w:r>
                  </w:p>
                  <w:p w14:paraId="2A907679" w14:textId="77777777" w:rsidR="00B469C8" w:rsidRPr="00210A4F" w:rsidRDefault="00B469C8" w:rsidP="00B469C8">
                    <w:pPr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 w:rsidRPr="00210A4F">
                      <w:rPr>
                        <w:rFonts w:ascii="Arial" w:hAnsi="Arial" w:cs="Arial"/>
                        <w:sz w:val="20"/>
                        <w:szCs w:val="20"/>
                      </w:rPr>
                      <w:t>Visa Status:</w:t>
                    </w:r>
                    <w:r w:rsidRPr="00210A4F">
                      <w:rPr>
                        <w:rFonts w:ascii="Arial" w:hAnsi="Arial" w:cs="Arial"/>
                        <w:sz w:val="20"/>
                        <w:szCs w:val="20"/>
                      </w:rPr>
                      <w:tab/>
                      <w:t xml:space="preserve">                                              Employment</w:t>
                    </w:r>
                  </w:p>
                  <w:p w14:paraId="031DCA11" w14:textId="77777777" w:rsidR="00B469C8" w:rsidRPr="00210A4F" w:rsidRDefault="00B469C8" w:rsidP="00B469C8">
                    <w:pPr>
                      <w:tabs>
                        <w:tab w:val="left" w:pos="4241"/>
                      </w:tabs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 w:rsidRPr="00210A4F">
                      <w:rPr>
                        <w:rFonts w:ascii="Arial" w:hAnsi="Arial" w:cs="Arial"/>
                        <w:sz w:val="20"/>
                        <w:szCs w:val="20"/>
                      </w:rPr>
                      <w:t>Skype ID:                                                         bipinmathew2008</w:t>
                    </w:r>
                  </w:p>
                  <w:p w14:paraId="28DD93F1" w14:textId="77777777" w:rsidR="008544C7" w:rsidRPr="00210A4F" w:rsidRDefault="00B469C8" w:rsidP="00B469C8">
                    <w:pPr>
                      <w:rPr>
                        <w:rFonts w:ascii="Arial" w:hAnsi="Arial" w:cs="Arial"/>
                      </w:rPr>
                    </w:pPr>
                    <w:r w:rsidRPr="00210A4F">
                      <w:rPr>
                        <w:rFonts w:ascii="Arial" w:hAnsi="Arial" w:cs="Arial"/>
                        <w:sz w:val="20"/>
                        <w:szCs w:val="20"/>
                      </w:rPr>
                      <w:t>Driving License No</w:t>
                    </w:r>
                    <w:r w:rsidR="00210A4F" w:rsidRPr="00210A4F">
                      <w:rPr>
                        <w:rFonts w:ascii="Arial" w:hAnsi="Arial" w:cs="Arial"/>
                        <w:sz w:val="20"/>
                        <w:szCs w:val="20"/>
                      </w:rPr>
                      <w:t>. (</w:t>
                    </w:r>
                    <w:r w:rsidRPr="00210A4F">
                      <w:rPr>
                        <w:rFonts w:ascii="Arial" w:hAnsi="Arial" w:cs="Arial"/>
                        <w:sz w:val="20"/>
                        <w:szCs w:val="20"/>
                      </w:rPr>
                      <w:t>UAE)                                165076</w:t>
                    </w:r>
                  </w:p>
                </w:txbxContent>
              </v:textbox>
              <w10:wrap type="square" anchorx="page" anchory="margin"/>
              <w10:anchorlock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81525"/>
    <w:multiLevelType w:val="hybridMultilevel"/>
    <w:tmpl w:val="C6206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F66AF"/>
    <w:multiLevelType w:val="hybridMultilevel"/>
    <w:tmpl w:val="18F6E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F3595C"/>
    <w:multiLevelType w:val="hybridMultilevel"/>
    <w:tmpl w:val="5AD617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64078E"/>
    <w:multiLevelType w:val="hybridMultilevel"/>
    <w:tmpl w:val="E86E664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2A3A53"/>
    <w:multiLevelType w:val="multilevel"/>
    <w:tmpl w:val="9BBAB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CDF1696"/>
    <w:multiLevelType w:val="hybridMultilevel"/>
    <w:tmpl w:val="6ABAF4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F00A00"/>
    <w:multiLevelType w:val="multilevel"/>
    <w:tmpl w:val="B09CE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645351B"/>
    <w:multiLevelType w:val="hybridMultilevel"/>
    <w:tmpl w:val="FE76A6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FE2E20"/>
    <w:multiLevelType w:val="hybridMultilevel"/>
    <w:tmpl w:val="58C02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6570C1"/>
    <w:multiLevelType w:val="multilevel"/>
    <w:tmpl w:val="F8068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F891B94"/>
    <w:multiLevelType w:val="hybridMultilevel"/>
    <w:tmpl w:val="17F0A3DE"/>
    <w:lvl w:ilvl="0" w:tplc="1FE86D0C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DF0A3F"/>
    <w:multiLevelType w:val="hybridMultilevel"/>
    <w:tmpl w:val="8834DE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A6C58E7"/>
    <w:multiLevelType w:val="multilevel"/>
    <w:tmpl w:val="9FE0E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D833AA5"/>
    <w:multiLevelType w:val="hybridMultilevel"/>
    <w:tmpl w:val="2132D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DF01A7"/>
    <w:multiLevelType w:val="hybridMultilevel"/>
    <w:tmpl w:val="724E8A8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7C7F6102"/>
    <w:multiLevelType w:val="hybridMultilevel"/>
    <w:tmpl w:val="8ADA2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91248A"/>
    <w:multiLevelType w:val="hybridMultilevel"/>
    <w:tmpl w:val="0C7AE17C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6"/>
  </w:num>
  <w:num w:numId="4">
    <w:abstractNumId w:val="4"/>
  </w:num>
  <w:num w:numId="5">
    <w:abstractNumId w:val="8"/>
  </w:num>
  <w:num w:numId="6">
    <w:abstractNumId w:val="2"/>
  </w:num>
  <w:num w:numId="7">
    <w:abstractNumId w:val="14"/>
  </w:num>
  <w:num w:numId="8">
    <w:abstractNumId w:val="1"/>
  </w:num>
  <w:num w:numId="9">
    <w:abstractNumId w:val="0"/>
  </w:num>
  <w:num w:numId="10">
    <w:abstractNumId w:val="15"/>
  </w:num>
  <w:num w:numId="11">
    <w:abstractNumId w:val="3"/>
  </w:num>
  <w:num w:numId="12">
    <w:abstractNumId w:val="10"/>
  </w:num>
  <w:num w:numId="13">
    <w:abstractNumId w:val="13"/>
  </w:num>
  <w:num w:numId="14">
    <w:abstractNumId w:val="5"/>
  </w:num>
  <w:num w:numId="15">
    <w:abstractNumId w:val="16"/>
  </w:num>
  <w:num w:numId="16">
    <w:abstractNumId w:val="12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attachedTemplate r:id="rId1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1447"/>
    <w:rsid w:val="00006A6A"/>
    <w:rsid w:val="00015CEB"/>
    <w:rsid w:val="0002384E"/>
    <w:rsid w:val="00027028"/>
    <w:rsid w:val="000476F9"/>
    <w:rsid w:val="000711E6"/>
    <w:rsid w:val="000C5C5C"/>
    <w:rsid w:val="000E1D4D"/>
    <w:rsid w:val="00126504"/>
    <w:rsid w:val="00137E24"/>
    <w:rsid w:val="00156923"/>
    <w:rsid w:val="00157B6F"/>
    <w:rsid w:val="00187B92"/>
    <w:rsid w:val="001B73E8"/>
    <w:rsid w:val="001D0B82"/>
    <w:rsid w:val="001F166B"/>
    <w:rsid w:val="001F18B9"/>
    <w:rsid w:val="00210A4F"/>
    <w:rsid w:val="00245A0C"/>
    <w:rsid w:val="00256305"/>
    <w:rsid w:val="00293B83"/>
    <w:rsid w:val="002B06E0"/>
    <w:rsid w:val="002C0739"/>
    <w:rsid w:val="002E31A4"/>
    <w:rsid w:val="002E6C21"/>
    <w:rsid w:val="002F3045"/>
    <w:rsid w:val="003367A2"/>
    <w:rsid w:val="003667B6"/>
    <w:rsid w:val="00372D61"/>
    <w:rsid w:val="00376698"/>
    <w:rsid w:val="003847A3"/>
    <w:rsid w:val="00390A8D"/>
    <w:rsid w:val="0039505A"/>
    <w:rsid w:val="003D5C24"/>
    <w:rsid w:val="00411841"/>
    <w:rsid w:val="00417A64"/>
    <w:rsid w:val="00427925"/>
    <w:rsid w:val="004745D4"/>
    <w:rsid w:val="00486E5D"/>
    <w:rsid w:val="004B0AFD"/>
    <w:rsid w:val="005351C1"/>
    <w:rsid w:val="00551190"/>
    <w:rsid w:val="00552892"/>
    <w:rsid w:val="005718CF"/>
    <w:rsid w:val="00581FC8"/>
    <w:rsid w:val="005C316B"/>
    <w:rsid w:val="005D71AD"/>
    <w:rsid w:val="005E4EA8"/>
    <w:rsid w:val="006146F4"/>
    <w:rsid w:val="006848E2"/>
    <w:rsid w:val="006A3CE7"/>
    <w:rsid w:val="006B6D95"/>
    <w:rsid w:val="007232A6"/>
    <w:rsid w:val="00745E6C"/>
    <w:rsid w:val="0077076C"/>
    <w:rsid w:val="00786D61"/>
    <w:rsid w:val="007B0728"/>
    <w:rsid w:val="007F29BB"/>
    <w:rsid w:val="008071AB"/>
    <w:rsid w:val="008272D2"/>
    <w:rsid w:val="0082745F"/>
    <w:rsid w:val="008359B6"/>
    <w:rsid w:val="008501BB"/>
    <w:rsid w:val="008544C7"/>
    <w:rsid w:val="00862677"/>
    <w:rsid w:val="00862D19"/>
    <w:rsid w:val="00876656"/>
    <w:rsid w:val="008C33FB"/>
    <w:rsid w:val="009052C6"/>
    <w:rsid w:val="00905F76"/>
    <w:rsid w:val="00911545"/>
    <w:rsid w:val="00955DDA"/>
    <w:rsid w:val="00966F15"/>
    <w:rsid w:val="009A1AC0"/>
    <w:rsid w:val="009E0942"/>
    <w:rsid w:val="00A57B8C"/>
    <w:rsid w:val="00A739E5"/>
    <w:rsid w:val="00A73E20"/>
    <w:rsid w:val="00AA018B"/>
    <w:rsid w:val="00AA1E26"/>
    <w:rsid w:val="00AC424C"/>
    <w:rsid w:val="00AC4A1D"/>
    <w:rsid w:val="00B15709"/>
    <w:rsid w:val="00B20773"/>
    <w:rsid w:val="00B30190"/>
    <w:rsid w:val="00B469C8"/>
    <w:rsid w:val="00B77FD6"/>
    <w:rsid w:val="00BB4CB5"/>
    <w:rsid w:val="00BB5D5B"/>
    <w:rsid w:val="00BE167C"/>
    <w:rsid w:val="00BF18B0"/>
    <w:rsid w:val="00BF21AE"/>
    <w:rsid w:val="00C4312C"/>
    <w:rsid w:val="00C94A39"/>
    <w:rsid w:val="00CA1447"/>
    <w:rsid w:val="00CB6407"/>
    <w:rsid w:val="00CF7430"/>
    <w:rsid w:val="00D0753D"/>
    <w:rsid w:val="00D46567"/>
    <w:rsid w:val="00D70063"/>
    <w:rsid w:val="00D7678F"/>
    <w:rsid w:val="00D8202C"/>
    <w:rsid w:val="00DF4D14"/>
    <w:rsid w:val="00E23BF2"/>
    <w:rsid w:val="00E81A6F"/>
    <w:rsid w:val="00EA1FB7"/>
    <w:rsid w:val="00ED0624"/>
    <w:rsid w:val="00ED2405"/>
    <w:rsid w:val="00F67B29"/>
    <w:rsid w:val="00F80CAC"/>
    <w:rsid w:val="00FA1A21"/>
    <w:rsid w:val="00FC4D6B"/>
    <w:rsid w:val="00FD7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B2680F2"/>
  <w15:docId w15:val="{EDE0AD2A-7304-4343-9EF8-0990822B9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B6F"/>
  </w:style>
  <w:style w:type="paragraph" w:styleId="Heading1">
    <w:name w:val="heading 1"/>
    <w:basedOn w:val="Normal"/>
    <w:next w:val="Normal"/>
    <w:link w:val="Heading1Char"/>
    <w:uiPriority w:val="9"/>
    <w:qFormat/>
    <w:rsid w:val="008C33FB"/>
    <w:pPr>
      <w:keepNext/>
      <w:keepLines/>
      <w:pBdr>
        <w:top w:val="single" w:sz="4" w:space="6" w:color="864A04" w:themeColor="accent1" w:themeShade="80"/>
      </w:pBdr>
      <w:spacing w:before="120"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864A04" w:themeColor="accent1" w:themeShade="80"/>
      <w:sz w:val="28"/>
      <w:szCs w:val="32"/>
      <w:lang w:eastAsia="ja-JP"/>
    </w:rPr>
  </w:style>
  <w:style w:type="paragraph" w:styleId="Heading2">
    <w:name w:val="heading 2"/>
    <w:basedOn w:val="Normal"/>
    <w:link w:val="Heading2Char"/>
    <w:uiPriority w:val="9"/>
    <w:unhideWhenUsed/>
    <w:qFormat/>
    <w:rsid w:val="008C33FB"/>
    <w:pPr>
      <w:keepNext/>
      <w:keepLines/>
      <w:spacing w:before="480" w:after="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864A04" w:themeColor="accent1" w:themeShade="80"/>
      <w:sz w:val="28"/>
      <w:szCs w:val="26"/>
      <w:lang w:eastAsia="ja-JP"/>
    </w:rPr>
  </w:style>
  <w:style w:type="paragraph" w:styleId="Heading3">
    <w:name w:val="heading 3"/>
    <w:basedOn w:val="Normal"/>
    <w:next w:val="Heading4"/>
    <w:link w:val="Heading3Char"/>
    <w:uiPriority w:val="9"/>
    <w:unhideWhenUsed/>
    <w:qFormat/>
    <w:rsid w:val="00187B92"/>
    <w:pPr>
      <w:keepNext/>
      <w:keepLines/>
      <w:spacing w:after="0" w:line="240" w:lineRule="auto"/>
      <w:contextualSpacing/>
      <w:outlineLvl w:val="2"/>
    </w:pPr>
    <w:rPr>
      <w:rFonts w:asciiTheme="majorHAnsi" w:eastAsiaTheme="majorEastAsia" w:hAnsiTheme="majorHAnsi" w:cstheme="majorBidi"/>
      <w:caps/>
      <w:color w:val="864A04" w:themeColor="accent1" w:themeShade="80"/>
      <w:sz w:val="36"/>
      <w:lang w:eastAsia="ja-JP"/>
    </w:rPr>
  </w:style>
  <w:style w:type="paragraph" w:styleId="Heading4">
    <w:name w:val="heading 4"/>
    <w:basedOn w:val="Normal"/>
    <w:next w:val="Heading5"/>
    <w:link w:val="Heading4Char"/>
    <w:uiPriority w:val="9"/>
    <w:unhideWhenUsed/>
    <w:qFormat/>
    <w:rsid w:val="008C33FB"/>
    <w:pPr>
      <w:keepNext/>
      <w:keepLines/>
      <w:spacing w:before="120" w:after="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87B92"/>
    <w:pPr>
      <w:keepNext/>
      <w:keepLines/>
      <w:spacing w:after="0" w:line="240" w:lineRule="auto"/>
      <w:outlineLvl w:val="4"/>
    </w:pPr>
    <w:rPr>
      <w:rFonts w:eastAsiaTheme="minorEastAsia" w:cstheme="majorBidi"/>
      <w:caps/>
      <w:sz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3FB"/>
    <w:rPr>
      <w:rFonts w:asciiTheme="majorHAnsi" w:eastAsiaTheme="majorEastAsia" w:hAnsiTheme="majorHAnsi" w:cstheme="majorBidi"/>
      <w:caps/>
      <w:color w:val="864A04" w:themeColor="accent1" w:themeShade="80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8C33FB"/>
    <w:rPr>
      <w:rFonts w:asciiTheme="majorHAnsi" w:eastAsiaTheme="majorEastAsia" w:hAnsiTheme="majorHAnsi" w:cstheme="majorBidi"/>
      <w:caps/>
      <w:color w:val="864A04" w:themeColor="accent1" w:themeShade="80"/>
      <w:sz w:val="28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187B92"/>
    <w:rPr>
      <w:rFonts w:asciiTheme="majorHAnsi" w:eastAsiaTheme="majorEastAsia" w:hAnsiTheme="majorHAnsi" w:cstheme="majorBidi"/>
      <w:caps/>
      <w:color w:val="864A04" w:themeColor="accent1" w:themeShade="80"/>
      <w:sz w:val="36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8C33FB"/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187B92"/>
    <w:rPr>
      <w:rFonts w:eastAsiaTheme="minorEastAsia" w:cstheme="majorBidi"/>
      <w:caps/>
      <w:sz w:val="28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187B92"/>
    <w:pPr>
      <w:spacing w:after="0" w:line="240" w:lineRule="auto"/>
      <w:ind w:left="-3787"/>
    </w:pPr>
    <w:rPr>
      <w:rFonts w:asciiTheme="majorHAnsi" w:eastAsiaTheme="minorEastAsia" w:hAnsiTheme="majorHAnsi"/>
      <w:color w:val="864A04" w:themeColor="accent1" w:themeShade="80"/>
      <w:sz w:val="28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187B92"/>
    <w:rPr>
      <w:rFonts w:asciiTheme="majorHAnsi" w:eastAsiaTheme="minorEastAsia" w:hAnsiTheme="majorHAnsi"/>
      <w:color w:val="864A04" w:themeColor="accent1" w:themeShade="80"/>
      <w:sz w:val="28"/>
      <w:lang w:eastAsia="ja-JP"/>
    </w:rPr>
  </w:style>
  <w:style w:type="table" w:styleId="TableGrid">
    <w:name w:val="Table Grid"/>
    <w:basedOn w:val="TableNormal"/>
    <w:uiPriority w:val="39"/>
    <w:rsid w:val="00D70063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rmal"/>
    <w:uiPriority w:val="10"/>
    <w:qFormat/>
    <w:rsid w:val="00187B92"/>
    <w:pPr>
      <w:spacing w:after="120"/>
    </w:pPr>
    <w:rPr>
      <w:rFonts w:eastAsiaTheme="minorEastAsia"/>
      <w:lang w:eastAsia="ja-JP"/>
    </w:rPr>
  </w:style>
  <w:style w:type="character" w:styleId="Strong">
    <w:name w:val="Strong"/>
    <w:basedOn w:val="DefaultParagraphFont"/>
    <w:uiPriority w:val="22"/>
    <w:qFormat/>
    <w:rsid w:val="00D70063"/>
    <w:rPr>
      <w:b/>
      <w:bCs/>
    </w:rPr>
  </w:style>
  <w:style w:type="paragraph" w:styleId="Title">
    <w:name w:val="Title"/>
    <w:basedOn w:val="Normal"/>
    <w:link w:val="TitleChar"/>
    <w:uiPriority w:val="1"/>
    <w:qFormat/>
    <w:rsid w:val="00D70063"/>
    <w:pPr>
      <w:spacing w:before="60" w:after="0" w:line="240" w:lineRule="auto"/>
      <w:contextualSpacing/>
    </w:pPr>
    <w:rPr>
      <w:rFonts w:asciiTheme="majorHAnsi" w:eastAsiaTheme="majorEastAsia" w:hAnsiTheme="majorHAnsi" w:cstheme="majorBidi"/>
      <w:caps/>
      <w:color w:val="864A04" w:themeColor="accent1" w:themeShade="80"/>
      <w:kern w:val="28"/>
      <w:sz w:val="32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D70063"/>
    <w:rPr>
      <w:rFonts w:asciiTheme="majorHAnsi" w:eastAsiaTheme="majorEastAsia" w:hAnsiTheme="majorHAnsi" w:cstheme="majorBidi"/>
      <w:caps/>
      <w:color w:val="864A04" w:themeColor="accent1" w:themeShade="80"/>
      <w:kern w:val="28"/>
      <w:sz w:val="32"/>
      <w:szCs w:val="56"/>
      <w:lang w:eastAsia="ja-JP"/>
    </w:rPr>
  </w:style>
  <w:style w:type="paragraph" w:customStyle="1" w:styleId="Photo">
    <w:name w:val="Photo"/>
    <w:basedOn w:val="Normal"/>
    <w:qFormat/>
    <w:rsid w:val="00187B92"/>
    <w:pPr>
      <w:pBdr>
        <w:top w:val="single" w:sz="18" w:space="2" w:color="864A04" w:themeColor="accent1" w:themeShade="80"/>
        <w:bottom w:val="single" w:sz="18" w:space="2" w:color="864A04" w:themeColor="accent1" w:themeShade="80"/>
      </w:pBdr>
      <w:spacing w:after="0" w:line="240" w:lineRule="auto"/>
      <w:jc w:val="center"/>
    </w:pPr>
    <w:rPr>
      <w:rFonts w:eastAsiaTheme="minorEastAsia"/>
      <w:lang w:eastAsia="ja-JP"/>
    </w:rPr>
  </w:style>
  <w:style w:type="paragraph" w:styleId="Subtitle">
    <w:name w:val="Subtitle"/>
    <w:basedOn w:val="Normal"/>
    <w:link w:val="SubtitleChar"/>
    <w:uiPriority w:val="2"/>
    <w:qFormat/>
    <w:rsid w:val="008C33FB"/>
    <w:pPr>
      <w:numPr>
        <w:ilvl w:val="1"/>
      </w:numPr>
      <w:spacing w:after="640" w:line="240" w:lineRule="auto"/>
      <w:contextualSpacing/>
    </w:pPr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character" w:customStyle="1" w:styleId="SubtitleChar">
    <w:name w:val="Subtitle Char"/>
    <w:basedOn w:val="DefaultParagraphFont"/>
    <w:link w:val="Subtitle"/>
    <w:uiPriority w:val="2"/>
    <w:rsid w:val="008C33FB"/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187B92"/>
    <w:pPr>
      <w:spacing w:after="0" w:line="240" w:lineRule="auto"/>
    </w:pPr>
    <w:rPr>
      <w:rFonts w:eastAsiaTheme="minorEastAsia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187B92"/>
    <w:rPr>
      <w:rFonts w:eastAsiaTheme="minorEastAsia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187B9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18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8CF"/>
    <w:rPr>
      <w:rFonts w:ascii="Tahoma" w:hAnsi="Tahoma" w:cs="Tahoma"/>
      <w:sz w:val="16"/>
      <w:szCs w:val="16"/>
    </w:rPr>
  </w:style>
  <w:style w:type="paragraph" w:customStyle="1" w:styleId="Sectionbodytext">
    <w:name w:val="Section body text"/>
    <w:link w:val="SectionbodytextChar"/>
    <w:qFormat/>
    <w:rsid w:val="00CA1447"/>
    <w:pPr>
      <w:spacing w:after="0"/>
    </w:pPr>
    <w:rPr>
      <w:rFonts w:ascii="Trebuchet MS" w:eastAsia="Trebuchet MS" w:hAnsi="Trebuchet MS" w:cs="Times New Roman"/>
      <w:color w:val="000000"/>
      <w:sz w:val="20"/>
      <w:szCs w:val="22"/>
    </w:rPr>
  </w:style>
  <w:style w:type="character" w:customStyle="1" w:styleId="SectionbodytextChar">
    <w:name w:val="Section body text Char"/>
    <w:link w:val="Sectionbodytext"/>
    <w:rsid w:val="00CA1447"/>
    <w:rPr>
      <w:rFonts w:ascii="Trebuchet MS" w:eastAsia="Trebuchet MS" w:hAnsi="Trebuchet MS" w:cs="Times New Roman"/>
      <w:color w:val="000000"/>
      <w:sz w:val="20"/>
      <w:szCs w:val="22"/>
    </w:rPr>
  </w:style>
  <w:style w:type="paragraph" w:styleId="NormalWeb">
    <w:name w:val="Normal (Web)"/>
    <w:basedOn w:val="Normal"/>
    <w:uiPriority w:val="99"/>
    <w:semiHidden/>
    <w:unhideWhenUsed/>
    <w:rsid w:val="00CA14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2E31A4"/>
    <w:pPr>
      <w:spacing w:after="0" w:line="240" w:lineRule="auto"/>
      <w:ind w:left="720"/>
      <w:contextualSpacing/>
      <w:jc w:val="both"/>
    </w:pPr>
    <w:rPr>
      <w:rFonts w:ascii="Calibri" w:eastAsia="Calibri" w:hAnsi="Calibri" w:cs="Times New Roman"/>
      <w:kern w:val="144"/>
      <w:sz w:val="22"/>
      <w:szCs w:val="22"/>
      <w:lang w:val="en-GB"/>
    </w:rPr>
  </w:style>
  <w:style w:type="character" w:customStyle="1" w:styleId="apple-style-span">
    <w:name w:val="apple-style-span"/>
    <w:rsid w:val="002E31A4"/>
  </w:style>
  <w:style w:type="paragraph" w:styleId="NoSpacing">
    <w:name w:val="No Spacing"/>
    <w:uiPriority w:val="1"/>
    <w:qFormat/>
    <w:rsid w:val="002E31A4"/>
    <w:pPr>
      <w:spacing w:after="0" w:line="240" w:lineRule="auto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B469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7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mailto:bipinmathew2008@gmail.com" TargetMode="Externa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S\Pictures\bipin\treesa%20document\resume%20format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7EA647C24044C14AEE526290F7A12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ECD2EE-06CB-408A-A51B-81284A764B28}"/>
      </w:docPartPr>
      <w:docPartBody>
        <w:p w:rsidR="00ED1C60" w:rsidRDefault="00EB62F6">
          <w:pPr>
            <w:pStyle w:val="A7EA647C24044C14AEE526290F7A1296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3D2C"/>
    <w:rsid w:val="00014DD3"/>
    <w:rsid w:val="00082ED4"/>
    <w:rsid w:val="000B04B9"/>
    <w:rsid w:val="001A3D2C"/>
    <w:rsid w:val="0021678E"/>
    <w:rsid w:val="00344F61"/>
    <w:rsid w:val="00533730"/>
    <w:rsid w:val="005E30E0"/>
    <w:rsid w:val="00601130"/>
    <w:rsid w:val="00635CEC"/>
    <w:rsid w:val="007D2532"/>
    <w:rsid w:val="00B74AF3"/>
    <w:rsid w:val="00D231AF"/>
    <w:rsid w:val="00DF5237"/>
    <w:rsid w:val="00EB62F6"/>
    <w:rsid w:val="00ED1C60"/>
    <w:rsid w:val="00F969FC"/>
    <w:rsid w:val="00F96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1C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7EA647C24044C14AEE526290F7A1296">
    <w:name w:val="A7EA647C24044C14AEE526290F7A1296"/>
    <w:rsid w:val="00ED1C60"/>
  </w:style>
  <w:style w:type="paragraph" w:customStyle="1" w:styleId="0FA68DD05EE84B829DC188A6BC9E9B4F">
    <w:name w:val="0FA68DD05EE84B829DC188A6BC9E9B4F"/>
    <w:rsid w:val="00ED1C60"/>
  </w:style>
  <w:style w:type="paragraph" w:customStyle="1" w:styleId="4D7B91DE7B8D49B3A017A22F16C7B773">
    <w:name w:val="4D7B91DE7B8D49B3A017A22F16C7B773"/>
    <w:rsid w:val="00ED1C60"/>
  </w:style>
  <w:style w:type="paragraph" w:customStyle="1" w:styleId="1229A61DAF344A6DB9CEFCFD95723447">
    <w:name w:val="1229A61DAF344A6DB9CEFCFD95723447"/>
    <w:rsid w:val="00ED1C60"/>
  </w:style>
  <w:style w:type="paragraph" w:customStyle="1" w:styleId="5F54F0A180484A3B903E669919EC859B">
    <w:name w:val="5F54F0A180484A3B903E669919EC859B"/>
    <w:rsid w:val="00ED1C60"/>
  </w:style>
  <w:style w:type="paragraph" w:customStyle="1" w:styleId="24BCD608A6614D42AA42268859A58FCB">
    <w:name w:val="24BCD608A6614D42AA42268859A58FCB"/>
    <w:rsid w:val="00ED1C60"/>
  </w:style>
  <w:style w:type="paragraph" w:customStyle="1" w:styleId="E34F4D94DF764E5DA783EF3D3B7F584F">
    <w:name w:val="E34F4D94DF764E5DA783EF3D3B7F584F"/>
    <w:rsid w:val="00ED1C60"/>
  </w:style>
  <w:style w:type="paragraph" w:customStyle="1" w:styleId="226C0ECB55C644AE9AA06852EDB6470C">
    <w:name w:val="226C0ECB55C644AE9AA06852EDB6470C"/>
    <w:rsid w:val="00ED1C60"/>
  </w:style>
  <w:style w:type="paragraph" w:customStyle="1" w:styleId="6843D6359F4F4EADB9FA9166BEE84289">
    <w:name w:val="6843D6359F4F4EADB9FA9166BEE84289"/>
    <w:rsid w:val="00ED1C60"/>
  </w:style>
  <w:style w:type="paragraph" w:customStyle="1" w:styleId="096CD616D70649738DDE22CBE27BC03B">
    <w:name w:val="096CD616D70649738DDE22CBE27BC03B"/>
    <w:rsid w:val="00ED1C60"/>
  </w:style>
  <w:style w:type="paragraph" w:customStyle="1" w:styleId="105CDB03C5084617A2DAAAF7CEAE28A9">
    <w:name w:val="105CDB03C5084617A2DAAAF7CEAE28A9"/>
    <w:rsid w:val="00ED1C60"/>
  </w:style>
  <w:style w:type="paragraph" w:customStyle="1" w:styleId="C93D00CB3D7F49FFABAFB707233F9A5E">
    <w:name w:val="C93D00CB3D7F49FFABAFB707233F9A5E"/>
    <w:rsid w:val="00ED1C60"/>
  </w:style>
  <w:style w:type="paragraph" w:customStyle="1" w:styleId="1C81A4F4E28C40DDAD07B0920FB61FBA">
    <w:name w:val="1C81A4F4E28C40DDAD07B0920FB61FBA"/>
    <w:rsid w:val="00ED1C60"/>
  </w:style>
  <w:style w:type="paragraph" w:customStyle="1" w:styleId="8FFC2FFE60D94B43B242495631517932">
    <w:name w:val="8FFC2FFE60D94B43B242495631517932"/>
    <w:rsid w:val="00ED1C60"/>
  </w:style>
  <w:style w:type="paragraph" w:customStyle="1" w:styleId="F32ACB022222464995FFA62BDDDCDA92">
    <w:name w:val="F32ACB022222464995FFA62BDDDCDA92"/>
    <w:rsid w:val="00ED1C60"/>
  </w:style>
  <w:style w:type="paragraph" w:customStyle="1" w:styleId="A824FEB1DFC24FC288EC3D1B44747D17">
    <w:name w:val="A824FEB1DFC24FC288EC3D1B44747D17"/>
    <w:rsid w:val="00ED1C60"/>
  </w:style>
  <w:style w:type="paragraph" w:customStyle="1" w:styleId="8DBF854A1B8E4F1E9236E696F2CADBA1">
    <w:name w:val="8DBF854A1B8E4F1E9236E696F2CADBA1"/>
    <w:rsid w:val="00ED1C60"/>
  </w:style>
  <w:style w:type="character" w:styleId="PlaceholderText">
    <w:name w:val="Placeholder Text"/>
    <w:basedOn w:val="DefaultParagraphFont"/>
    <w:uiPriority w:val="99"/>
    <w:semiHidden/>
    <w:rsid w:val="00ED1C60"/>
    <w:rPr>
      <w:color w:val="808080"/>
    </w:rPr>
  </w:style>
  <w:style w:type="paragraph" w:customStyle="1" w:styleId="A435754F6D064E72BD8959D5F20F63A1">
    <w:name w:val="A435754F6D064E72BD8959D5F20F63A1"/>
    <w:rsid w:val="00ED1C60"/>
  </w:style>
  <w:style w:type="paragraph" w:customStyle="1" w:styleId="7BC7C6E7955F409EAAEE96FAD7922C76">
    <w:name w:val="7BC7C6E7955F409EAAEE96FAD7922C76"/>
    <w:rsid w:val="00ED1C60"/>
  </w:style>
  <w:style w:type="paragraph" w:customStyle="1" w:styleId="4E52C7D13BBA41198827BB53F5FF6559">
    <w:name w:val="4E52C7D13BBA41198827BB53F5FF6559"/>
    <w:rsid w:val="00ED1C60"/>
  </w:style>
  <w:style w:type="paragraph" w:customStyle="1" w:styleId="AFF9E3F9359346029F8F94840E00F9AF">
    <w:name w:val="AFF9E3F9359346029F8F94840E00F9AF"/>
    <w:rsid w:val="00ED1C60"/>
  </w:style>
  <w:style w:type="paragraph" w:customStyle="1" w:styleId="98A9A8523BE149D184B3AC4621BC21A5">
    <w:name w:val="98A9A8523BE149D184B3AC4621BC21A5"/>
    <w:rsid w:val="00ED1C60"/>
  </w:style>
  <w:style w:type="paragraph" w:customStyle="1" w:styleId="FBE9A54852614EF69632C879B54F010B">
    <w:name w:val="FBE9A54852614EF69632C879B54F010B"/>
    <w:rsid w:val="00ED1C60"/>
  </w:style>
  <w:style w:type="paragraph" w:customStyle="1" w:styleId="83BEFBB6631C43DFAFE9F4E329791894">
    <w:name w:val="83BEFBB6631C43DFAFE9F4E329791894"/>
    <w:rsid w:val="00ED1C60"/>
  </w:style>
  <w:style w:type="paragraph" w:customStyle="1" w:styleId="A722E33D7D434EF594E7BDE7EEFA63AE">
    <w:name w:val="A722E33D7D434EF594E7BDE7EEFA63AE"/>
    <w:rsid w:val="00ED1C60"/>
  </w:style>
  <w:style w:type="paragraph" w:customStyle="1" w:styleId="FA521BCC042C407084A847BB5FD6AC8A">
    <w:name w:val="FA521BCC042C407084A847BB5FD6AC8A"/>
    <w:rsid w:val="00ED1C60"/>
  </w:style>
  <w:style w:type="paragraph" w:customStyle="1" w:styleId="20F75E8F8AFC4231BF8E590DF0F69641">
    <w:name w:val="20F75E8F8AFC4231BF8E590DF0F69641"/>
    <w:rsid w:val="00ED1C60"/>
  </w:style>
  <w:style w:type="paragraph" w:customStyle="1" w:styleId="8DFA300A7B1A47479F4E9964EB0BAB86">
    <w:name w:val="8DFA300A7B1A47479F4E9964EB0BAB86"/>
    <w:rsid w:val="00ED1C60"/>
  </w:style>
  <w:style w:type="paragraph" w:customStyle="1" w:styleId="7F625E66A21949368A0F56444EF64C63">
    <w:name w:val="7F625E66A21949368A0F56444EF64C63"/>
    <w:rsid w:val="00ED1C60"/>
  </w:style>
  <w:style w:type="paragraph" w:customStyle="1" w:styleId="EDDF6B60536A496D990A9F935F760CA5">
    <w:name w:val="EDDF6B60536A496D990A9F935F760CA5"/>
    <w:rsid w:val="001A3D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theme/theme1.xml><?xml version="1.0" encoding="utf-8"?>
<a:theme xmlns:a="http://schemas.openxmlformats.org/drawingml/2006/main" name="Theme1">
  <a:themeElements>
    <a:clrScheme name="Custom 82">
      <a:dk1>
        <a:sysClr val="windowText" lastClr="000000"/>
      </a:dk1>
      <a:lt1>
        <a:sysClr val="window" lastClr="FFFFFF"/>
      </a:lt1>
      <a:dk2>
        <a:srgbClr val="333333"/>
      </a:dk2>
      <a:lt2>
        <a:srgbClr val="CCCCCC"/>
      </a:lt2>
      <a:accent1>
        <a:srgbClr val="F7931E"/>
      </a:accent1>
      <a:accent2>
        <a:srgbClr val="F06648"/>
      </a:accent2>
      <a:accent3>
        <a:srgbClr val="B27DC9"/>
      </a:accent3>
      <a:accent4>
        <a:srgbClr val="81A0E6"/>
      </a:accent4>
      <a:accent5>
        <a:srgbClr val="60C7C3"/>
      </a:accent5>
      <a:accent6>
        <a:srgbClr val="7ACC7B"/>
      </a:accent6>
      <a:hlink>
        <a:srgbClr val="0563C1"/>
      </a:hlink>
      <a:folHlink>
        <a:srgbClr val="954F72"/>
      </a:folHlink>
    </a:clrScheme>
    <a:fontScheme name="Custom 97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Accountant
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0A393DD-36C1-4968-B274-52345F9D5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format1</Template>
  <TotalTime>67</TotalTime>
  <Pages>2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Bipin</dc:creator>
  <cp:lastModifiedBy>Dell</cp:lastModifiedBy>
  <cp:revision>31</cp:revision>
  <cp:lastPrinted>2018-06-22T09:29:00Z</cp:lastPrinted>
  <dcterms:created xsi:type="dcterms:W3CDTF">2022-01-02T20:53:00Z</dcterms:created>
  <dcterms:modified xsi:type="dcterms:W3CDTF">2022-05-10T03:27:00Z</dcterms:modified>
</cp:coreProperties>
</file>